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EB143" w14:textId="77777777" w:rsidR="00DA3955" w:rsidRDefault="00DA3955" w:rsidP="00DA3955">
      <w:pPr>
        <w:spacing w:line="480" w:lineRule="auto"/>
        <w:jc w:val="center"/>
        <w:rPr>
          <w:rFonts w:ascii="Arial" w:hAnsi="Arial" w:cs="Arial"/>
          <w:b/>
          <w:color w:val="4F81BD" w:themeColor="accent1"/>
          <w:sz w:val="48"/>
        </w:rPr>
      </w:pPr>
    </w:p>
    <w:p w14:paraId="11F31C5A" w14:textId="77777777" w:rsidR="00DA3955" w:rsidRDefault="00DA3955" w:rsidP="00DA3955">
      <w:pPr>
        <w:spacing w:line="480" w:lineRule="auto"/>
        <w:jc w:val="center"/>
        <w:rPr>
          <w:rFonts w:ascii="Arial" w:hAnsi="Arial" w:cs="Arial"/>
          <w:b/>
          <w:color w:val="4F81BD" w:themeColor="accent1"/>
          <w:sz w:val="48"/>
        </w:rPr>
      </w:pPr>
    </w:p>
    <w:p w14:paraId="36936756" w14:textId="77777777" w:rsidR="00DA3955" w:rsidRDefault="00DA3955" w:rsidP="00DA3955">
      <w:pPr>
        <w:spacing w:line="480" w:lineRule="auto"/>
        <w:jc w:val="center"/>
        <w:rPr>
          <w:rFonts w:ascii="Arial" w:hAnsi="Arial" w:cs="Arial"/>
          <w:b/>
          <w:color w:val="4F81BD" w:themeColor="accent1"/>
          <w:sz w:val="48"/>
        </w:rPr>
      </w:pPr>
    </w:p>
    <w:p w14:paraId="4FF02263" w14:textId="77777777" w:rsidR="00DA3955" w:rsidRDefault="00093C9E" w:rsidP="00DA3955">
      <w:pPr>
        <w:spacing w:line="480" w:lineRule="auto"/>
        <w:jc w:val="center"/>
        <w:rPr>
          <w:rFonts w:ascii="Arial" w:hAnsi="Arial" w:cs="Arial"/>
          <w:b/>
          <w:color w:val="4F81BD" w:themeColor="accent1"/>
          <w:sz w:val="48"/>
        </w:rPr>
      </w:pPr>
      <w:r>
        <w:rPr>
          <w:rFonts w:ascii="Arial" w:hAnsi="Arial" w:cs="Arial"/>
          <w:b/>
          <w:color w:val="4F81BD" w:themeColor="accent1"/>
          <w:sz w:val="48"/>
        </w:rPr>
        <w:t>Lab 8</w:t>
      </w:r>
    </w:p>
    <w:p w14:paraId="4A640921" w14:textId="77777777" w:rsidR="00DA3955" w:rsidRDefault="00DA3955" w:rsidP="00DA3955">
      <w:pPr>
        <w:spacing w:line="480" w:lineRule="auto"/>
        <w:jc w:val="center"/>
        <w:rPr>
          <w:rFonts w:ascii="Arial" w:hAnsi="Arial" w:cs="Arial"/>
          <w:b/>
          <w:color w:val="4F81BD" w:themeColor="accent1"/>
          <w:sz w:val="40"/>
        </w:rPr>
      </w:pPr>
      <w:r w:rsidRPr="006C7091">
        <w:rPr>
          <w:rFonts w:ascii="Arial" w:hAnsi="Arial" w:cs="Arial"/>
          <w:b/>
          <w:color w:val="4F81BD" w:themeColor="accent1"/>
          <w:sz w:val="40"/>
        </w:rPr>
        <w:t xml:space="preserve"> </w:t>
      </w:r>
      <w:r w:rsidR="00093C9E">
        <w:rPr>
          <w:rFonts w:ascii="Arial" w:hAnsi="Arial" w:cs="Arial"/>
          <w:b/>
          <w:color w:val="4F81BD" w:themeColor="accent1"/>
          <w:sz w:val="40"/>
        </w:rPr>
        <w:t>Pipes</w:t>
      </w:r>
    </w:p>
    <w:p w14:paraId="7ABF16AB" w14:textId="77777777" w:rsidR="00E54C94" w:rsidRDefault="00DA3955" w:rsidP="00DA3955">
      <w:pPr>
        <w:jc w:val="center"/>
        <w:rPr>
          <w:rFonts w:ascii="Arial" w:hAnsi="Arial" w:cs="Arial"/>
          <w:b/>
          <w:sz w:val="40"/>
          <w:szCs w:val="40"/>
        </w:rPr>
      </w:pPr>
      <w:r w:rsidRPr="006C7091">
        <w:rPr>
          <w:rFonts w:ascii="Arial" w:hAnsi="Arial" w:cs="Arial"/>
          <w:b/>
          <w:sz w:val="40"/>
          <w:szCs w:val="40"/>
        </w:rPr>
        <w:t>Edgar Cobos</w:t>
      </w:r>
    </w:p>
    <w:p w14:paraId="0FD59C9A" w14:textId="77777777" w:rsidR="00DA3955" w:rsidRDefault="00DA3955" w:rsidP="00DA3955">
      <w:pPr>
        <w:jc w:val="center"/>
        <w:rPr>
          <w:rFonts w:ascii="Arial" w:hAnsi="Arial" w:cs="Arial"/>
          <w:b/>
          <w:sz w:val="40"/>
          <w:szCs w:val="40"/>
        </w:rPr>
      </w:pPr>
    </w:p>
    <w:p w14:paraId="10E58ACD" w14:textId="77777777" w:rsidR="00DA3955" w:rsidRDefault="00DA3955" w:rsidP="00DA3955">
      <w:pPr>
        <w:jc w:val="center"/>
        <w:rPr>
          <w:rFonts w:ascii="Arial" w:hAnsi="Arial" w:cs="Arial"/>
          <w:b/>
          <w:sz w:val="40"/>
          <w:szCs w:val="40"/>
        </w:rPr>
      </w:pPr>
    </w:p>
    <w:p w14:paraId="510A9F8E" w14:textId="77777777" w:rsidR="00DA3955" w:rsidRDefault="00DA3955" w:rsidP="00DA3955">
      <w:pPr>
        <w:jc w:val="center"/>
        <w:rPr>
          <w:rFonts w:ascii="Arial" w:hAnsi="Arial" w:cs="Arial"/>
          <w:b/>
          <w:sz w:val="40"/>
          <w:szCs w:val="40"/>
        </w:rPr>
      </w:pPr>
    </w:p>
    <w:p w14:paraId="1F97F68F" w14:textId="77777777" w:rsidR="00DA3955" w:rsidRDefault="00DA3955" w:rsidP="00DA3955">
      <w:pPr>
        <w:jc w:val="center"/>
        <w:rPr>
          <w:rFonts w:ascii="Arial" w:hAnsi="Arial" w:cs="Arial"/>
          <w:b/>
          <w:sz w:val="40"/>
          <w:szCs w:val="40"/>
        </w:rPr>
      </w:pPr>
    </w:p>
    <w:p w14:paraId="23DA9BFA" w14:textId="77777777" w:rsidR="00DA3955" w:rsidRDefault="00DA3955" w:rsidP="00DA3955">
      <w:pPr>
        <w:jc w:val="center"/>
        <w:rPr>
          <w:rFonts w:ascii="Arial" w:hAnsi="Arial" w:cs="Arial"/>
          <w:b/>
          <w:sz w:val="40"/>
          <w:szCs w:val="40"/>
        </w:rPr>
      </w:pPr>
    </w:p>
    <w:p w14:paraId="149E7900" w14:textId="77777777" w:rsidR="00DA3955" w:rsidRDefault="00DA3955" w:rsidP="00DA3955">
      <w:pPr>
        <w:jc w:val="center"/>
        <w:rPr>
          <w:rFonts w:ascii="Arial" w:hAnsi="Arial" w:cs="Arial"/>
          <w:b/>
          <w:sz w:val="40"/>
          <w:szCs w:val="40"/>
        </w:rPr>
      </w:pPr>
    </w:p>
    <w:p w14:paraId="1E94AACD" w14:textId="77777777" w:rsidR="00DA3955" w:rsidRDefault="00DA3955" w:rsidP="00DA3955">
      <w:pPr>
        <w:jc w:val="center"/>
        <w:rPr>
          <w:rFonts w:ascii="Arial" w:hAnsi="Arial" w:cs="Arial"/>
          <w:b/>
          <w:sz w:val="40"/>
          <w:szCs w:val="40"/>
        </w:rPr>
      </w:pPr>
    </w:p>
    <w:p w14:paraId="48693DFC" w14:textId="77777777" w:rsidR="00DA3955" w:rsidRDefault="00DA3955" w:rsidP="00DA3955">
      <w:pPr>
        <w:jc w:val="center"/>
        <w:rPr>
          <w:rFonts w:ascii="Arial" w:hAnsi="Arial" w:cs="Arial"/>
          <w:b/>
          <w:sz w:val="40"/>
          <w:szCs w:val="40"/>
        </w:rPr>
      </w:pPr>
    </w:p>
    <w:p w14:paraId="087BB947" w14:textId="77777777" w:rsidR="00DA3955" w:rsidRDefault="00DA3955" w:rsidP="00DA3955">
      <w:pPr>
        <w:jc w:val="center"/>
        <w:rPr>
          <w:rFonts w:ascii="Arial" w:hAnsi="Arial" w:cs="Arial"/>
          <w:b/>
          <w:sz w:val="40"/>
          <w:szCs w:val="40"/>
        </w:rPr>
      </w:pPr>
    </w:p>
    <w:p w14:paraId="0D7F8C46" w14:textId="77777777" w:rsidR="00DA3955" w:rsidRDefault="00DA3955" w:rsidP="00DA3955">
      <w:pPr>
        <w:jc w:val="center"/>
        <w:rPr>
          <w:rFonts w:ascii="Arial" w:hAnsi="Arial" w:cs="Arial"/>
          <w:b/>
          <w:sz w:val="40"/>
          <w:szCs w:val="40"/>
        </w:rPr>
      </w:pPr>
    </w:p>
    <w:p w14:paraId="713504BC" w14:textId="77777777" w:rsidR="00DA3955" w:rsidRDefault="00DA3955" w:rsidP="00DA3955">
      <w:pPr>
        <w:jc w:val="center"/>
        <w:rPr>
          <w:rFonts w:ascii="Arial" w:hAnsi="Arial" w:cs="Arial"/>
          <w:b/>
          <w:sz w:val="40"/>
          <w:szCs w:val="40"/>
        </w:rPr>
      </w:pPr>
    </w:p>
    <w:p w14:paraId="1A03A00D" w14:textId="77777777" w:rsidR="00DA3955" w:rsidRDefault="00DA3955" w:rsidP="00DA3955">
      <w:pPr>
        <w:jc w:val="center"/>
        <w:rPr>
          <w:rFonts w:ascii="Arial" w:hAnsi="Arial" w:cs="Arial"/>
          <w:b/>
          <w:sz w:val="40"/>
          <w:szCs w:val="40"/>
        </w:rPr>
      </w:pPr>
    </w:p>
    <w:p w14:paraId="181FE107" w14:textId="77777777" w:rsidR="00DA3955" w:rsidRDefault="00DA3955" w:rsidP="00DA3955">
      <w:pPr>
        <w:jc w:val="center"/>
        <w:rPr>
          <w:rFonts w:ascii="Arial" w:hAnsi="Arial" w:cs="Arial"/>
          <w:b/>
          <w:sz w:val="40"/>
          <w:szCs w:val="40"/>
        </w:rPr>
      </w:pPr>
    </w:p>
    <w:p w14:paraId="1A0875E7" w14:textId="77777777" w:rsidR="00DA3955" w:rsidRDefault="00DA3955" w:rsidP="00DA3955">
      <w:pPr>
        <w:jc w:val="center"/>
        <w:rPr>
          <w:rFonts w:ascii="Arial" w:hAnsi="Arial" w:cs="Arial"/>
          <w:b/>
          <w:sz w:val="40"/>
          <w:szCs w:val="40"/>
        </w:rPr>
      </w:pPr>
    </w:p>
    <w:p w14:paraId="519FE6C6" w14:textId="77777777" w:rsidR="00DA3955" w:rsidRDefault="00DA3955" w:rsidP="00DA3955">
      <w:pPr>
        <w:jc w:val="center"/>
        <w:rPr>
          <w:rFonts w:ascii="Arial" w:hAnsi="Arial" w:cs="Arial"/>
          <w:b/>
          <w:sz w:val="40"/>
          <w:szCs w:val="40"/>
        </w:rPr>
      </w:pPr>
    </w:p>
    <w:p w14:paraId="7E651B2F" w14:textId="77777777" w:rsidR="00DA3955" w:rsidRPr="005A3FAB" w:rsidRDefault="00DA3955" w:rsidP="00DA3955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5A3FAB">
        <w:rPr>
          <w:rFonts w:ascii="Arial" w:hAnsi="Arial" w:cs="Arial"/>
          <w:b/>
          <w:color w:val="4F81BD" w:themeColor="accent1"/>
          <w:sz w:val="28"/>
          <w:szCs w:val="28"/>
        </w:rPr>
        <w:lastRenderedPageBreak/>
        <w:t>Problem Description</w:t>
      </w:r>
    </w:p>
    <w:p w14:paraId="07D0D170" w14:textId="77777777" w:rsidR="00DA3955" w:rsidRDefault="00DA3955" w:rsidP="00DA3955">
      <w:pPr>
        <w:rPr>
          <w:b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2ED0219" wp14:editId="69766B58">
                <wp:simplePos x="0" y="0"/>
                <wp:positionH relativeFrom="column">
                  <wp:posOffset>0</wp:posOffset>
                </wp:positionH>
                <wp:positionV relativeFrom="paragraph">
                  <wp:posOffset>24129</wp:posOffset>
                </wp:positionV>
                <wp:extent cx="5715000" cy="0"/>
                <wp:effectExtent l="50800" t="25400" r="76200" b="1016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.9pt" to="450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" strokecolor="#4f81bd [3204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</w:p>
    <w:p w14:paraId="70FF76CC" w14:textId="247F0D2A" w:rsidR="00DA3955" w:rsidRDefault="0019526B" w:rsidP="00DA3955">
      <w:pPr>
        <w:rPr>
          <w:rFonts w:ascii="Arial" w:hAnsi="Arial"/>
        </w:rPr>
      </w:pPr>
      <w:r>
        <w:rPr>
          <w:rFonts w:ascii="Arial" w:hAnsi="Arial"/>
        </w:rPr>
        <w:t>The goal of this lab is to introduce us students the concept of pipes and how they are used. This lab contains two processes, a parent and a child. The parent process places a message in a pipe and the child process read</w:t>
      </w:r>
      <w:r w:rsidR="00D74B50">
        <w:rPr>
          <w:rFonts w:ascii="Arial" w:hAnsi="Arial"/>
        </w:rPr>
        <w:t>s the</w:t>
      </w:r>
      <w:r>
        <w:rPr>
          <w:rFonts w:ascii="Arial" w:hAnsi="Arial"/>
        </w:rPr>
        <w:t xml:space="preserve"> message from the same pipe. We will also write a second program that </w:t>
      </w:r>
      <w:r w:rsidR="003D569F">
        <w:rPr>
          <w:rFonts w:ascii="Arial" w:hAnsi="Arial"/>
        </w:rPr>
        <w:t xml:space="preserve">makes the two processes more independent by needed to specify a pipe’s name in order to read/write to and from it. </w:t>
      </w:r>
    </w:p>
    <w:p w14:paraId="137D6A65" w14:textId="77777777" w:rsidR="00DA3955" w:rsidRDefault="00DA3955" w:rsidP="00DA3955">
      <w:pPr>
        <w:rPr>
          <w:rFonts w:ascii="Arial" w:hAnsi="Arial"/>
        </w:rPr>
      </w:pPr>
    </w:p>
    <w:p w14:paraId="4D6768F3" w14:textId="77777777" w:rsidR="00DA3955" w:rsidRDefault="00DA3955" w:rsidP="00DA3955">
      <w:pPr>
        <w:rPr>
          <w:rFonts w:ascii="Arial" w:hAnsi="Arial"/>
        </w:rPr>
      </w:pPr>
    </w:p>
    <w:p w14:paraId="13321E54" w14:textId="77777777" w:rsidR="00DA3955" w:rsidRPr="006C7091" w:rsidRDefault="00DA3955" w:rsidP="00DA3955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6C7091">
        <w:rPr>
          <w:rFonts w:ascii="Arial" w:hAnsi="Arial" w:cs="Arial"/>
          <w:b/>
          <w:color w:val="4F81BD" w:themeColor="accent1"/>
          <w:sz w:val="28"/>
          <w:szCs w:val="28"/>
        </w:rPr>
        <w:t>Problems Encountered</w:t>
      </w:r>
    </w:p>
    <w:p w14:paraId="04C22D26" w14:textId="77777777" w:rsidR="00DA3955" w:rsidRPr="006C7091" w:rsidRDefault="00DA3955" w:rsidP="00DA3955">
      <w:pPr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F010F3E" wp14:editId="66B2BC86">
                <wp:simplePos x="0" y="0"/>
                <wp:positionH relativeFrom="column">
                  <wp:posOffset>0</wp:posOffset>
                </wp:positionH>
                <wp:positionV relativeFrom="paragraph">
                  <wp:posOffset>27939</wp:posOffset>
                </wp:positionV>
                <wp:extent cx="5715000" cy="0"/>
                <wp:effectExtent l="50800" t="25400" r="76200" b="1016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2.2pt" to="450pt,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" strokecolor="#4f81bd [3204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</w:p>
    <w:p w14:paraId="284AB9DD" w14:textId="2C57C255" w:rsidR="00DA3955" w:rsidRDefault="00696FE5" w:rsidP="00DA3955">
      <w:pPr>
        <w:rPr>
          <w:rFonts w:ascii="Arial" w:hAnsi="Arial"/>
        </w:rPr>
      </w:pPr>
      <w:r w:rsidRPr="00696FE5">
        <w:rPr>
          <w:rFonts w:ascii="Arial" w:hAnsi="Arial"/>
          <w:b/>
        </w:rPr>
        <w:t>Issue:</w:t>
      </w:r>
      <w:r>
        <w:rPr>
          <w:rFonts w:ascii="Arial" w:hAnsi="Arial"/>
        </w:rPr>
        <w:t xml:space="preserve"> What happens when a process tries to read from a pipe before any data is written to it? </w:t>
      </w:r>
    </w:p>
    <w:p w14:paraId="63E391A8" w14:textId="7007D9E0" w:rsidR="00696FE5" w:rsidRDefault="00696FE5" w:rsidP="00DA3955">
      <w:pPr>
        <w:rPr>
          <w:rFonts w:ascii="Arial" w:hAnsi="Arial"/>
        </w:rPr>
      </w:pPr>
      <w:r w:rsidRPr="00696FE5">
        <w:rPr>
          <w:rFonts w:ascii="Arial" w:hAnsi="Arial"/>
          <w:b/>
        </w:rPr>
        <w:t>Solution:</w:t>
      </w:r>
      <w:r>
        <w:rPr>
          <w:rFonts w:ascii="Arial" w:hAnsi="Arial"/>
        </w:rPr>
        <w:t xml:space="preserve"> Doing some online manual research, I found that a read on a pipe </w:t>
      </w:r>
      <w:proofErr w:type="gramStart"/>
      <w:r>
        <w:rPr>
          <w:rFonts w:ascii="Arial" w:hAnsi="Arial"/>
        </w:rPr>
        <w:t>will</w:t>
      </w:r>
      <w:proofErr w:type="gramEnd"/>
      <w:r>
        <w:rPr>
          <w:rFonts w:ascii="Arial" w:hAnsi="Arial"/>
        </w:rPr>
        <w:t xml:space="preserve"> block if there is no data in the pipe. So it means that it will wait until something is written to the pipe. </w:t>
      </w:r>
    </w:p>
    <w:p w14:paraId="55C90975" w14:textId="77777777" w:rsidR="00DA3955" w:rsidRDefault="00DA3955" w:rsidP="00DA3955">
      <w:pPr>
        <w:rPr>
          <w:rFonts w:ascii="Arial" w:hAnsi="Arial"/>
        </w:rPr>
      </w:pPr>
    </w:p>
    <w:p w14:paraId="783E5E68" w14:textId="18D6DBE3" w:rsidR="00696FE5" w:rsidRDefault="00696FE5" w:rsidP="00DA3955">
      <w:pPr>
        <w:rPr>
          <w:rFonts w:ascii="Arial" w:hAnsi="Arial"/>
        </w:rPr>
      </w:pPr>
      <w:r w:rsidRPr="00696FE5">
        <w:rPr>
          <w:rFonts w:ascii="Arial" w:hAnsi="Arial"/>
          <w:b/>
        </w:rPr>
        <w:t>Issue:</w:t>
      </w:r>
      <w:r>
        <w:rPr>
          <w:rFonts w:ascii="Arial" w:hAnsi="Arial"/>
        </w:rPr>
        <w:t xml:space="preserve"> What happens if </w:t>
      </w:r>
      <w:proofErr w:type="spellStart"/>
      <w:r>
        <w:rPr>
          <w:rFonts w:ascii="Arial" w:hAnsi="Arial"/>
        </w:rPr>
        <w:t>f_</w:t>
      </w:r>
      <w:proofErr w:type="gramStart"/>
      <w:r>
        <w:rPr>
          <w:rFonts w:ascii="Arial" w:hAnsi="Arial"/>
        </w:rPr>
        <w:t>des</w:t>
      </w:r>
      <w:proofErr w:type="spellEnd"/>
      <w:r>
        <w:rPr>
          <w:rFonts w:ascii="Arial" w:hAnsi="Arial"/>
        </w:rPr>
        <w:t>[</w:t>
      </w:r>
      <w:proofErr w:type="gramEnd"/>
      <w:r>
        <w:rPr>
          <w:rFonts w:ascii="Arial" w:hAnsi="Arial"/>
        </w:rPr>
        <w:t xml:space="preserve">0] and </w:t>
      </w:r>
      <w:proofErr w:type="spellStart"/>
      <w:r>
        <w:rPr>
          <w:rFonts w:ascii="Arial" w:hAnsi="Arial"/>
        </w:rPr>
        <w:t>f_des</w:t>
      </w:r>
      <w:proofErr w:type="spellEnd"/>
      <w:r>
        <w:rPr>
          <w:rFonts w:ascii="Arial" w:hAnsi="Arial"/>
        </w:rPr>
        <w:t>[1], of a pipe, are interchanged?</w:t>
      </w:r>
    </w:p>
    <w:p w14:paraId="3E22EA76" w14:textId="77777777" w:rsidR="00696FE5" w:rsidRDefault="00696FE5" w:rsidP="00DA3955">
      <w:pPr>
        <w:rPr>
          <w:rFonts w:ascii="Arial" w:hAnsi="Arial"/>
        </w:rPr>
      </w:pPr>
      <w:r w:rsidRPr="00696FE5">
        <w:rPr>
          <w:rFonts w:ascii="Arial" w:hAnsi="Arial"/>
          <w:b/>
        </w:rPr>
        <w:t xml:space="preserve">Solution: </w:t>
      </w:r>
      <w:r>
        <w:rPr>
          <w:rFonts w:ascii="Arial" w:hAnsi="Arial"/>
        </w:rPr>
        <w:t xml:space="preserve">The </w:t>
      </w:r>
      <w:proofErr w:type="spellStart"/>
      <w:r>
        <w:rPr>
          <w:rFonts w:ascii="Arial" w:hAnsi="Arial"/>
        </w:rPr>
        <w:t>f_</w:t>
      </w:r>
      <w:proofErr w:type="gramStart"/>
      <w:r>
        <w:rPr>
          <w:rFonts w:ascii="Arial" w:hAnsi="Arial"/>
        </w:rPr>
        <w:t>des</w:t>
      </w:r>
      <w:proofErr w:type="spellEnd"/>
      <w:r>
        <w:rPr>
          <w:rFonts w:ascii="Arial" w:hAnsi="Arial"/>
        </w:rPr>
        <w:t>[</w:t>
      </w:r>
      <w:proofErr w:type="gramEnd"/>
      <w:r>
        <w:rPr>
          <w:rFonts w:ascii="Arial" w:hAnsi="Arial"/>
        </w:rPr>
        <w:t xml:space="preserve">0] location is designated solely for reading and the </w:t>
      </w:r>
      <w:proofErr w:type="spellStart"/>
      <w:r>
        <w:rPr>
          <w:rFonts w:ascii="Arial" w:hAnsi="Arial"/>
        </w:rPr>
        <w:t>f_des</w:t>
      </w:r>
      <w:proofErr w:type="spellEnd"/>
      <w:r>
        <w:rPr>
          <w:rFonts w:ascii="Arial" w:hAnsi="Arial"/>
        </w:rPr>
        <w:t xml:space="preserve">[1] location is designated solely for writing. </w:t>
      </w:r>
    </w:p>
    <w:p w14:paraId="546C657E" w14:textId="5C8984F9" w:rsidR="00696FE5" w:rsidRDefault="00696FE5" w:rsidP="00DA3955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63A7DDBA" w14:textId="77777777" w:rsidR="00D74B50" w:rsidRPr="00696FE5" w:rsidRDefault="00D74B50" w:rsidP="00DA3955">
      <w:pPr>
        <w:rPr>
          <w:rFonts w:ascii="Arial" w:hAnsi="Arial"/>
        </w:rPr>
      </w:pPr>
      <w:bookmarkStart w:id="0" w:name="_GoBack"/>
      <w:bookmarkEnd w:id="0"/>
    </w:p>
    <w:p w14:paraId="770CB70A" w14:textId="6DC96EAD" w:rsidR="008D01DB" w:rsidRPr="00D74B50" w:rsidRDefault="00DA3955" w:rsidP="00D74B50">
      <w:pPr>
        <w:rPr>
          <w:rFonts w:ascii="Arial" w:hAnsi="Arial" w:cs="Arial"/>
          <w:b/>
          <w:color w:val="4F81BD" w:themeColor="accent1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71F75C62" wp14:editId="39A01789">
                <wp:simplePos x="0" y="0"/>
                <wp:positionH relativeFrom="column">
                  <wp:posOffset>0</wp:posOffset>
                </wp:positionH>
                <wp:positionV relativeFrom="paragraph">
                  <wp:posOffset>210184</wp:posOffset>
                </wp:positionV>
                <wp:extent cx="5715000" cy="0"/>
                <wp:effectExtent l="50800" t="25400" r="76200" b="101600"/>
                <wp:wrapThrough wrapText="bothSides">
                  <wp:wrapPolygon edited="0">
                    <wp:start x="-96" y="-1"/>
                    <wp:lineTo x="-192" y="-1"/>
                    <wp:lineTo x="-192" y="-1"/>
                    <wp:lineTo x="21792" y="-1"/>
                    <wp:lineTo x="21696" y="-1"/>
                    <wp:lineTo x="21696" y="-1"/>
                    <wp:lineTo x="-96" y="-1"/>
                  </wp:wrapPolygon>
                </wp:wrapThrough>
                <wp:docPr id="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6.55pt" to="450pt,1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 w:rsidRPr="006C7091">
        <w:rPr>
          <w:rFonts w:ascii="Arial" w:hAnsi="Arial" w:cs="Arial"/>
          <w:b/>
          <w:color w:val="4F81BD" w:themeColor="accent1"/>
          <w:sz w:val="28"/>
          <w:szCs w:val="28"/>
        </w:rPr>
        <w:t>C Code</w:t>
      </w:r>
    </w:p>
    <w:p w14:paraId="3DD6FCB5" w14:textId="77777777" w:rsidR="008D01DB" w:rsidRPr="00D61D77" w:rsidRDefault="008D01DB" w:rsidP="008D0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1B8315"/>
          <w:sz w:val="16"/>
          <w:szCs w:val="16"/>
        </w:rPr>
        <w:t xml:space="preserve">/* Unnamed pipe </w:t>
      </w:r>
      <w:proofErr w:type="spellStart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>pipe.c</w:t>
      </w:r>
      <w:proofErr w:type="spellEnd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 xml:space="preserve"> */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</w:p>
    <w:p w14:paraId="7BA9922D" w14:textId="77777777" w:rsidR="008D01DB" w:rsidRPr="00D61D77" w:rsidRDefault="008D01DB" w:rsidP="008D0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1B8315"/>
          <w:sz w:val="16"/>
          <w:szCs w:val="16"/>
        </w:rPr>
        <w:t>/* Usage: pi</w:t>
      </w:r>
      <w:r>
        <w:rPr>
          <w:rFonts w:ascii="Monaco" w:eastAsiaTheme="minorEastAsia" w:hAnsi="Monaco" w:cs="Monaco"/>
          <w:color w:val="1B8315"/>
          <w:sz w:val="16"/>
          <w:szCs w:val="16"/>
        </w:rPr>
        <w:t xml:space="preserve">pe </w:t>
      </w:r>
      <w:proofErr w:type="spellStart"/>
      <w:r>
        <w:rPr>
          <w:rFonts w:ascii="Monaco" w:eastAsiaTheme="minorEastAsia" w:hAnsi="Monaco" w:cs="Monaco"/>
          <w:color w:val="1B8315"/>
          <w:sz w:val="16"/>
          <w:szCs w:val="16"/>
        </w:rPr>
        <w:t>message_to_be_written</w:t>
      </w:r>
      <w:proofErr w:type="spellEnd"/>
      <w:r>
        <w:rPr>
          <w:rFonts w:ascii="Monaco" w:eastAsiaTheme="minorEastAsia" w:hAnsi="Monaco" w:cs="Monaco"/>
          <w:color w:val="1B8315"/>
          <w:sz w:val="16"/>
          <w:szCs w:val="16"/>
        </w:rPr>
        <w:t xml:space="preserve">. Child </w:t>
      </w:r>
      <w:proofErr w:type="gramStart"/>
      <w:r>
        <w:rPr>
          <w:rFonts w:ascii="Monaco" w:eastAsiaTheme="minorEastAsia" w:hAnsi="Monaco" w:cs="Monaco"/>
          <w:color w:val="1B8315"/>
          <w:sz w:val="16"/>
          <w:szCs w:val="16"/>
        </w:rPr>
        <w:t>write</w:t>
      </w:r>
      <w:proofErr w:type="gramEnd"/>
      <w:r>
        <w:rPr>
          <w:rFonts w:ascii="Monaco" w:eastAsiaTheme="minorEastAsia" w:hAnsi="Monaco" w:cs="Monaco"/>
          <w:color w:val="1B8315"/>
          <w:sz w:val="16"/>
          <w:szCs w:val="16"/>
        </w:rPr>
        <w:t xml:space="preserve"> a message to parent</w:t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 xml:space="preserve"> */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</w:p>
    <w:p w14:paraId="3359D42A" w14:textId="77777777" w:rsidR="008D01DB" w:rsidRDefault="008D01DB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F4A0C"/>
          <w:sz w:val="16"/>
          <w:szCs w:val="16"/>
        </w:rPr>
      </w:pPr>
    </w:p>
    <w:p w14:paraId="182D2700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F4A0C"/>
          <w:sz w:val="16"/>
          <w:szCs w:val="16"/>
        </w:rPr>
      </w:pP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#</w:t>
      </w:r>
      <w:proofErr w:type="gram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include</w:t>
      </w:r>
      <w:proofErr w:type="gram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 xml:space="preserve"> &lt;</w:t>
      </w:r>
      <w:proofErr w:type="spell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stdio.h</w:t>
      </w:r>
      <w:proofErr w:type="spell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&gt;</w:t>
      </w:r>
    </w:p>
    <w:p w14:paraId="173DF961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F4A0C"/>
          <w:sz w:val="16"/>
          <w:szCs w:val="16"/>
        </w:rPr>
      </w:pP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#</w:t>
      </w:r>
      <w:proofErr w:type="gram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include</w:t>
      </w:r>
      <w:proofErr w:type="gram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 xml:space="preserve"> &lt;</w:t>
      </w:r>
      <w:proofErr w:type="spell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stdlib.h</w:t>
      </w:r>
      <w:proofErr w:type="spell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&gt;</w:t>
      </w:r>
    </w:p>
    <w:p w14:paraId="3F94B191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F4A0C"/>
          <w:sz w:val="16"/>
          <w:szCs w:val="16"/>
        </w:rPr>
      </w:pP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#</w:t>
      </w:r>
      <w:proofErr w:type="gram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include</w:t>
      </w:r>
      <w:proofErr w:type="gram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 xml:space="preserve"> &lt;</w:t>
      </w:r>
      <w:proofErr w:type="spell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limits.h</w:t>
      </w:r>
      <w:proofErr w:type="spell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&gt;</w:t>
      </w:r>
    </w:p>
    <w:p w14:paraId="466CCB69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F4A0C"/>
          <w:sz w:val="16"/>
          <w:szCs w:val="16"/>
        </w:rPr>
      </w:pP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#</w:t>
      </w:r>
      <w:proofErr w:type="gram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include</w:t>
      </w:r>
      <w:proofErr w:type="gram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 xml:space="preserve"> &lt;</w:t>
      </w:r>
      <w:proofErr w:type="spell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unistd.h</w:t>
      </w:r>
      <w:proofErr w:type="spell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&gt;</w:t>
      </w:r>
    </w:p>
    <w:p w14:paraId="56C45CC6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F4A0C"/>
          <w:sz w:val="16"/>
          <w:szCs w:val="16"/>
        </w:rPr>
      </w:pP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#</w:t>
      </w:r>
      <w:proofErr w:type="gram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include</w:t>
      </w:r>
      <w:proofErr w:type="gram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 xml:space="preserve"> &lt;</w:t>
      </w:r>
      <w:proofErr w:type="spell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string.h</w:t>
      </w:r>
      <w:proofErr w:type="spell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&gt;</w:t>
      </w:r>
    </w:p>
    <w:p w14:paraId="0958575E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</w:p>
    <w:p w14:paraId="1D1C599D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proofErr w:type="spellStart"/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int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main(</w:t>
      </w:r>
      <w:proofErr w:type="spell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int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argc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, 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char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*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argv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[]) { </w:t>
      </w:r>
    </w:p>
    <w:p w14:paraId="63A692CE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1B8315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int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f_des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[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2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]; </w:t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>//use for the message queue</w:t>
      </w:r>
    </w:p>
    <w:p w14:paraId="085AE093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static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char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message[</w:t>
      </w: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BUFSIZ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]; </w:t>
      </w:r>
    </w:p>
    <w:p w14:paraId="216624EC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char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buffer[MAX_CANON]; </w:t>
      </w:r>
    </w:p>
    <w:p w14:paraId="1C9231E3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int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i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, k, n; </w:t>
      </w:r>
    </w:p>
    <w:p w14:paraId="2F90852B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pid</w:t>
      </w:r>
      <w:proofErr w:type="gramEnd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_t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childpid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;</w:t>
      </w:r>
    </w:p>
    <w:p w14:paraId="565182D5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  <w:t xml:space="preserve"> </w:t>
      </w:r>
    </w:p>
    <w:p w14:paraId="101518C6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1B8315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 xml:space="preserve">//make sure that the proper </w:t>
      </w:r>
      <w:proofErr w:type="gramStart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>number of arguments are</w:t>
      </w:r>
      <w:proofErr w:type="gramEnd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 xml:space="preserve"> supplied</w:t>
      </w:r>
    </w:p>
    <w:p w14:paraId="14640CEB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if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argc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!=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2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 { </w:t>
      </w:r>
    </w:p>
    <w:p w14:paraId="5D50548F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printf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r w:rsidRPr="00D61D77">
        <w:rPr>
          <w:rFonts w:ascii="Monaco" w:eastAsiaTheme="minorEastAsia" w:hAnsi="Monaco" w:cs="Monaco"/>
          <w:color w:val="FB0007"/>
          <w:sz w:val="16"/>
          <w:szCs w:val="16"/>
        </w:rPr>
        <w:t>"\n Usage: %s message\n"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, *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argv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6DC8CCD6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exit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);</w:t>
      </w:r>
    </w:p>
    <w:p w14:paraId="4B67143E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  <w:t xml:space="preserve">} </w:t>
      </w:r>
    </w:p>
    <w:p w14:paraId="4C807AF2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</w:p>
    <w:p w14:paraId="77F96962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 xml:space="preserve">/* </w:t>
      </w:r>
      <w:proofErr w:type="gramStart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>generate</w:t>
      </w:r>
      <w:proofErr w:type="gramEnd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 xml:space="preserve"> pipe */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</w:p>
    <w:p w14:paraId="364CBBC7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if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r w:rsidRPr="00D61D77">
        <w:rPr>
          <w:rFonts w:ascii="Monaco" w:eastAsiaTheme="minorEastAsia" w:hAnsi="Monaco" w:cs="Monaco"/>
          <w:color w:val="146DA8"/>
          <w:sz w:val="16"/>
          <w:szCs w:val="16"/>
        </w:rPr>
        <w:t>pipe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f_des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) == -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 { </w:t>
      </w:r>
    </w:p>
    <w:p w14:paraId="38CC9FC7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1B8315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>//only execute if there is an issue creating the pipe</w:t>
      </w:r>
    </w:p>
    <w:p w14:paraId="1D1A7102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perror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r w:rsidRPr="00D61D77">
        <w:rPr>
          <w:rFonts w:ascii="Monaco" w:eastAsiaTheme="minorEastAsia" w:hAnsi="Monaco" w:cs="Monaco"/>
          <w:color w:val="FB0007"/>
          <w:sz w:val="16"/>
          <w:szCs w:val="16"/>
        </w:rPr>
        <w:t>"Pipe"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1A6E19CB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exit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2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0CE03FD7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  <w:t xml:space="preserve">} </w:t>
      </w:r>
    </w:p>
    <w:p w14:paraId="11FDCC56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</w:p>
    <w:p w14:paraId="5094BFAE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switch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r w:rsidRPr="00D61D77">
        <w:rPr>
          <w:rFonts w:ascii="Monaco" w:eastAsiaTheme="minorEastAsia" w:hAnsi="Monaco" w:cs="Monaco"/>
          <w:color w:val="146DA8"/>
          <w:sz w:val="16"/>
          <w:szCs w:val="16"/>
        </w:rPr>
        <w:t>fork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()) { </w:t>
      </w:r>
    </w:p>
    <w:p w14:paraId="758A5824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case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-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:</w:t>
      </w:r>
    </w:p>
    <w:p w14:paraId="5764466D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1B8315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 xml:space="preserve">//only execute if there is an issue forking </w:t>
      </w:r>
    </w:p>
    <w:p w14:paraId="3CEEAC6C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perror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r w:rsidRPr="00D61D77">
        <w:rPr>
          <w:rFonts w:ascii="Monaco" w:eastAsiaTheme="minorEastAsia" w:hAnsi="Monaco" w:cs="Monaco"/>
          <w:color w:val="FB0007"/>
          <w:sz w:val="16"/>
          <w:szCs w:val="16"/>
        </w:rPr>
        <w:t>"Fork"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2B59897F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exit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3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24FC93F2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case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0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: </w:t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>/* In the child */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</w:p>
    <w:p w14:paraId="08C47758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1B8315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>//delete the file descriptor for the read buffer</w:t>
      </w:r>
    </w:p>
    <w:p w14:paraId="742328EE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close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f_des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[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0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]); </w:t>
      </w:r>
    </w:p>
    <w:p w14:paraId="03E63AFC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1B8315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>//write the message to the buffer</w:t>
      </w:r>
    </w:p>
    <w:p w14:paraId="3271873A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if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r w:rsidRPr="00D61D77">
        <w:rPr>
          <w:rFonts w:ascii="Monaco" w:eastAsiaTheme="minorEastAsia" w:hAnsi="Monaco" w:cs="Monaco"/>
          <w:color w:val="146DA8"/>
          <w:sz w:val="16"/>
          <w:szCs w:val="16"/>
        </w:rPr>
        <w:t>write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f_des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[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], 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argv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[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], </w:t>
      </w:r>
      <w:proofErr w:type="spell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strlen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argv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[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])) != -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 { </w:t>
      </w:r>
    </w:p>
    <w:p w14:paraId="485D7FF5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printf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r w:rsidRPr="00D61D77">
        <w:rPr>
          <w:rFonts w:ascii="Monaco" w:eastAsiaTheme="minorEastAsia" w:hAnsi="Monaco" w:cs="Monaco"/>
          <w:color w:val="FB0007"/>
          <w:sz w:val="16"/>
          <w:szCs w:val="16"/>
        </w:rPr>
        <w:t>"Message sent by child: *%s*\n"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, 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argv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[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]); </w:t>
      </w:r>
    </w:p>
    <w:p w14:paraId="3098AAAA" w14:textId="3DDD581B" w:rsidR="00214FAC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="00214FAC" w:rsidRPr="00D61D77">
        <w:rPr>
          <w:rFonts w:ascii="Monaco" w:eastAsiaTheme="minorEastAsia" w:hAnsi="Monaco" w:cs="Monaco"/>
          <w:color w:val="1B8315"/>
          <w:sz w:val="16"/>
          <w:szCs w:val="16"/>
        </w:rPr>
        <w:t>//</w:t>
      </w:r>
      <w:r w:rsidR="00214FAC">
        <w:rPr>
          <w:rFonts w:ascii="Monaco" w:eastAsiaTheme="minorEastAsia" w:hAnsi="Monaco" w:cs="Monaco"/>
          <w:color w:val="1B8315"/>
          <w:sz w:val="16"/>
          <w:szCs w:val="16"/>
        </w:rPr>
        <w:t xml:space="preserve">flush the </w:t>
      </w:r>
      <w:proofErr w:type="spellStart"/>
      <w:r w:rsidR="00214FAC">
        <w:rPr>
          <w:rFonts w:ascii="Monaco" w:eastAsiaTheme="minorEastAsia" w:hAnsi="Monaco" w:cs="Monaco"/>
          <w:color w:val="1B8315"/>
          <w:sz w:val="16"/>
          <w:szCs w:val="16"/>
        </w:rPr>
        <w:t>stdout</w:t>
      </w:r>
      <w:proofErr w:type="spellEnd"/>
      <w:r w:rsidR="00214FAC">
        <w:rPr>
          <w:rFonts w:ascii="Monaco" w:eastAsiaTheme="minorEastAsia" w:hAnsi="Monaco" w:cs="Monaco"/>
          <w:color w:val="1B8315"/>
          <w:sz w:val="16"/>
          <w:szCs w:val="16"/>
        </w:rPr>
        <w:t xml:space="preserve"> stream</w:t>
      </w:r>
    </w:p>
    <w:p w14:paraId="4602A335" w14:textId="58322940" w:rsidR="00D61D77" w:rsidRPr="00D61D77" w:rsidRDefault="00214FAC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>
        <w:rPr>
          <w:rFonts w:ascii="Monaco" w:eastAsiaTheme="minorEastAsia" w:hAnsi="Monaco" w:cs="Monaco"/>
          <w:color w:val="000000"/>
          <w:sz w:val="16"/>
          <w:szCs w:val="16"/>
        </w:rPr>
        <w:tab/>
      </w:r>
      <w:r>
        <w:rPr>
          <w:rFonts w:ascii="Monaco" w:eastAsiaTheme="minorEastAsia" w:hAnsi="Monaco" w:cs="Monaco"/>
          <w:color w:val="000000"/>
          <w:sz w:val="16"/>
          <w:szCs w:val="16"/>
        </w:rPr>
        <w:tab/>
      </w:r>
      <w:r>
        <w:rPr>
          <w:rFonts w:ascii="Monaco" w:eastAsiaTheme="minorEastAsia" w:hAnsi="Monaco" w:cs="Monaco"/>
          <w:color w:val="000000"/>
          <w:sz w:val="16"/>
          <w:szCs w:val="16"/>
        </w:rPr>
        <w:tab/>
      </w:r>
      <w:r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="00D61D77" w:rsidRPr="00D61D77">
        <w:rPr>
          <w:rFonts w:ascii="Monaco" w:eastAsiaTheme="minorEastAsia" w:hAnsi="Monaco" w:cs="Monaco"/>
          <w:color w:val="146DA8"/>
          <w:sz w:val="16"/>
          <w:szCs w:val="16"/>
        </w:rPr>
        <w:t>fflush</w:t>
      </w:r>
      <w:proofErr w:type="spellEnd"/>
      <w:proofErr w:type="gramEnd"/>
      <w:r w:rsidR="00D61D77"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proofErr w:type="spellStart"/>
      <w:r w:rsidR="00D61D77" w:rsidRPr="00D61D77">
        <w:rPr>
          <w:rFonts w:ascii="Monaco" w:eastAsiaTheme="minorEastAsia" w:hAnsi="Monaco" w:cs="Monaco"/>
          <w:color w:val="0F4A0C"/>
          <w:sz w:val="16"/>
          <w:szCs w:val="16"/>
        </w:rPr>
        <w:t>stdout</w:t>
      </w:r>
      <w:proofErr w:type="spellEnd"/>
      <w:r w:rsidR="00D61D77"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6E3C13D9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  <w:t xml:space="preserve">} </w:t>
      </w:r>
    </w:p>
    <w:p w14:paraId="11D265BE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else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{ </w:t>
      </w:r>
    </w:p>
    <w:p w14:paraId="4F95F1E1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perror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r w:rsidRPr="00D61D77">
        <w:rPr>
          <w:rFonts w:ascii="Monaco" w:eastAsiaTheme="minorEastAsia" w:hAnsi="Monaco" w:cs="Monaco"/>
          <w:color w:val="FB0007"/>
          <w:sz w:val="16"/>
          <w:szCs w:val="16"/>
        </w:rPr>
        <w:t>"Read"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466D25FF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exit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4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);</w:t>
      </w:r>
    </w:p>
    <w:p w14:paraId="645778A2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  <w:t xml:space="preserve">} </w:t>
      </w:r>
    </w:p>
    <w:p w14:paraId="0ABBC642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break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; </w:t>
      </w:r>
    </w:p>
    <w:p w14:paraId="60B17890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default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: </w:t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>/* In the parent */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</w:p>
    <w:p w14:paraId="136B1B0F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1B8315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>//delete the file descriptor for the write buffer</w:t>
      </w:r>
    </w:p>
    <w:p w14:paraId="0EF9D3C3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close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f_des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[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]);</w:t>
      </w:r>
    </w:p>
    <w:p w14:paraId="213D93FE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1B8315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 xml:space="preserve">//read a message from the buffer </w:t>
      </w:r>
    </w:p>
    <w:p w14:paraId="52633AEF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if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r w:rsidRPr="00D61D77">
        <w:rPr>
          <w:rFonts w:ascii="Monaco" w:eastAsiaTheme="minorEastAsia" w:hAnsi="Monaco" w:cs="Monaco"/>
          <w:color w:val="146DA8"/>
          <w:sz w:val="16"/>
          <w:szCs w:val="16"/>
        </w:rPr>
        <w:t>read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f_des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[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0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], message, </w:t>
      </w: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BUFSIZ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) != -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){ </w:t>
      </w:r>
    </w:p>
    <w:p w14:paraId="43D8BD7D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printf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r w:rsidRPr="00D61D77">
        <w:rPr>
          <w:rFonts w:ascii="Monaco" w:eastAsiaTheme="minorEastAsia" w:hAnsi="Monaco" w:cs="Monaco"/>
          <w:color w:val="FB0007"/>
          <w:sz w:val="16"/>
          <w:szCs w:val="16"/>
        </w:rPr>
        <w:t>"Message read by parent: [%s]\n"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, message); </w:t>
      </w:r>
    </w:p>
    <w:p w14:paraId="07E55A99" w14:textId="74641097" w:rsidR="00214FAC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="00214FAC" w:rsidRPr="00D61D77">
        <w:rPr>
          <w:rFonts w:ascii="Monaco" w:eastAsiaTheme="minorEastAsia" w:hAnsi="Monaco" w:cs="Monaco"/>
          <w:color w:val="1B8315"/>
          <w:sz w:val="16"/>
          <w:szCs w:val="16"/>
        </w:rPr>
        <w:t>//</w:t>
      </w:r>
      <w:r w:rsidR="00214FAC">
        <w:rPr>
          <w:rFonts w:ascii="Monaco" w:eastAsiaTheme="minorEastAsia" w:hAnsi="Monaco" w:cs="Monaco"/>
          <w:color w:val="1B8315"/>
          <w:sz w:val="16"/>
          <w:szCs w:val="16"/>
        </w:rPr>
        <w:t xml:space="preserve">flush the </w:t>
      </w:r>
      <w:proofErr w:type="spellStart"/>
      <w:r w:rsidR="00214FAC">
        <w:rPr>
          <w:rFonts w:ascii="Monaco" w:eastAsiaTheme="minorEastAsia" w:hAnsi="Monaco" w:cs="Monaco"/>
          <w:color w:val="1B8315"/>
          <w:sz w:val="16"/>
          <w:szCs w:val="16"/>
        </w:rPr>
        <w:t>stdout</w:t>
      </w:r>
      <w:proofErr w:type="spellEnd"/>
      <w:r w:rsidR="00214FAC">
        <w:rPr>
          <w:rFonts w:ascii="Monaco" w:eastAsiaTheme="minorEastAsia" w:hAnsi="Monaco" w:cs="Monaco"/>
          <w:color w:val="1B8315"/>
          <w:sz w:val="16"/>
          <w:szCs w:val="16"/>
        </w:rPr>
        <w:t xml:space="preserve"> stream</w:t>
      </w:r>
    </w:p>
    <w:p w14:paraId="6CEA3601" w14:textId="6C66A3E3" w:rsidR="00D61D77" w:rsidRPr="00D61D77" w:rsidRDefault="00214FAC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>
        <w:rPr>
          <w:rFonts w:ascii="Monaco" w:eastAsiaTheme="minorEastAsia" w:hAnsi="Monaco" w:cs="Monaco"/>
          <w:color w:val="000000"/>
          <w:sz w:val="16"/>
          <w:szCs w:val="16"/>
        </w:rPr>
        <w:tab/>
      </w:r>
      <w:r>
        <w:rPr>
          <w:rFonts w:ascii="Monaco" w:eastAsiaTheme="minorEastAsia" w:hAnsi="Monaco" w:cs="Monaco"/>
          <w:color w:val="000000"/>
          <w:sz w:val="16"/>
          <w:szCs w:val="16"/>
        </w:rPr>
        <w:tab/>
      </w:r>
      <w:r>
        <w:rPr>
          <w:rFonts w:ascii="Monaco" w:eastAsiaTheme="minorEastAsia" w:hAnsi="Monaco" w:cs="Monaco"/>
          <w:color w:val="000000"/>
          <w:sz w:val="16"/>
          <w:szCs w:val="16"/>
        </w:rPr>
        <w:tab/>
      </w:r>
      <w:r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="00D61D77" w:rsidRPr="00D61D77">
        <w:rPr>
          <w:rFonts w:ascii="Monaco" w:eastAsiaTheme="minorEastAsia" w:hAnsi="Monaco" w:cs="Monaco"/>
          <w:color w:val="146DA8"/>
          <w:sz w:val="16"/>
          <w:szCs w:val="16"/>
        </w:rPr>
        <w:t>fflush</w:t>
      </w:r>
      <w:proofErr w:type="spellEnd"/>
      <w:proofErr w:type="gramEnd"/>
      <w:r w:rsidR="00D61D77"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proofErr w:type="spellStart"/>
      <w:r w:rsidR="00D61D77" w:rsidRPr="00D61D77">
        <w:rPr>
          <w:rFonts w:ascii="Monaco" w:eastAsiaTheme="minorEastAsia" w:hAnsi="Monaco" w:cs="Monaco"/>
          <w:color w:val="0F4A0C"/>
          <w:sz w:val="16"/>
          <w:szCs w:val="16"/>
        </w:rPr>
        <w:t>stdout</w:t>
      </w:r>
      <w:proofErr w:type="spellEnd"/>
      <w:r w:rsidR="00D61D77"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7026BD25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  <w:t xml:space="preserve">} </w:t>
      </w:r>
    </w:p>
    <w:p w14:paraId="19332D27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else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{ </w:t>
      </w:r>
    </w:p>
    <w:p w14:paraId="5B57FC9F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perror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r w:rsidRPr="00D61D77">
        <w:rPr>
          <w:rFonts w:ascii="Monaco" w:eastAsiaTheme="minorEastAsia" w:hAnsi="Monaco" w:cs="Monaco"/>
          <w:color w:val="FB0007"/>
          <w:sz w:val="16"/>
          <w:szCs w:val="16"/>
        </w:rPr>
        <w:t>"Write"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5983363A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exit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5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19C44071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  <w:t xml:space="preserve">} </w:t>
      </w:r>
    </w:p>
    <w:p w14:paraId="18E8DBB6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  <w:t xml:space="preserve">} </w:t>
      </w:r>
    </w:p>
    <w:p w14:paraId="3841927C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exit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0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469D6FD2" w14:textId="77777777" w:rsidR="00DA3955" w:rsidRPr="00D61D77" w:rsidRDefault="00D61D77" w:rsidP="00D61D77">
      <w:pPr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}</w:t>
      </w:r>
    </w:p>
    <w:p w14:paraId="20D79DCA" w14:textId="77777777" w:rsidR="00D61D77" w:rsidRDefault="00D61D77" w:rsidP="00D61D77">
      <w:pPr>
        <w:rPr>
          <w:rFonts w:ascii="Monaco" w:eastAsiaTheme="minorEastAsia" w:hAnsi="Monaco" w:cs="Monaco"/>
          <w:color w:val="000000"/>
          <w:sz w:val="16"/>
          <w:szCs w:val="16"/>
        </w:rPr>
      </w:pPr>
    </w:p>
    <w:p w14:paraId="0ACD0156" w14:textId="77777777" w:rsidR="008D01DB" w:rsidRDefault="008D01DB" w:rsidP="00D61D77">
      <w:pPr>
        <w:rPr>
          <w:rFonts w:ascii="Monaco" w:eastAsiaTheme="minorEastAsia" w:hAnsi="Monaco" w:cs="Monaco"/>
          <w:color w:val="000000"/>
          <w:sz w:val="16"/>
          <w:szCs w:val="16"/>
        </w:rPr>
      </w:pPr>
    </w:p>
    <w:p w14:paraId="75B9077F" w14:textId="77777777" w:rsidR="008D01DB" w:rsidRPr="00D61D77" w:rsidRDefault="008D01DB" w:rsidP="008D0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1B8315"/>
          <w:sz w:val="16"/>
          <w:szCs w:val="16"/>
        </w:rPr>
        <w:t>/* Named pipe pipe1.c */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</w:p>
    <w:p w14:paraId="5661895F" w14:textId="77777777" w:rsidR="008D01DB" w:rsidRPr="00D61D77" w:rsidRDefault="008D01DB" w:rsidP="008D0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1B8315"/>
          <w:sz w:val="16"/>
          <w:szCs w:val="16"/>
        </w:rPr>
        <w:t xml:space="preserve">/* Usage: pipe1 </w:t>
      </w:r>
      <w:proofErr w:type="spellStart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>pipename</w:t>
      </w:r>
      <w:proofErr w:type="spellEnd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>. Child writes a message to parent */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</w:p>
    <w:p w14:paraId="76DFF3A0" w14:textId="77777777" w:rsidR="008D01DB" w:rsidRPr="00D61D77" w:rsidRDefault="008D01DB" w:rsidP="00D61D77">
      <w:pPr>
        <w:rPr>
          <w:rFonts w:ascii="Monaco" w:eastAsiaTheme="minorEastAsia" w:hAnsi="Monaco" w:cs="Monaco"/>
          <w:color w:val="000000"/>
          <w:sz w:val="16"/>
          <w:szCs w:val="16"/>
        </w:rPr>
      </w:pPr>
    </w:p>
    <w:p w14:paraId="08923378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F4A0C"/>
          <w:sz w:val="16"/>
          <w:szCs w:val="16"/>
        </w:rPr>
      </w:pP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#</w:t>
      </w:r>
      <w:proofErr w:type="gram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include</w:t>
      </w:r>
      <w:proofErr w:type="gram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 xml:space="preserve"> &lt;</w:t>
      </w:r>
      <w:proofErr w:type="spell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stdio.h</w:t>
      </w:r>
      <w:proofErr w:type="spell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&gt;</w:t>
      </w:r>
    </w:p>
    <w:p w14:paraId="6BCD3D43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F4A0C"/>
          <w:sz w:val="16"/>
          <w:szCs w:val="16"/>
        </w:rPr>
      </w:pP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#</w:t>
      </w:r>
      <w:proofErr w:type="gram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include</w:t>
      </w:r>
      <w:proofErr w:type="gram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 xml:space="preserve"> &lt;</w:t>
      </w:r>
      <w:proofErr w:type="spell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stdlib.h</w:t>
      </w:r>
      <w:proofErr w:type="spell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 xml:space="preserve">&gt; </w:t>
      </w:r>
    </w:p>
    <w:p w14:paraId="3BB415CC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F4A0C"/>
          <w:sz w:val="16"/>
          <w:szCs w:val="16"/>
        </w:rPr>
      </w:pP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#</w:t>
      </w:r>
      <w:proofErr w:type="gram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include</w:t>
      </w:r>
      <w:proofErr w:type="gram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 xml:space="preserve"> &lt;</w:t>
      </w:r>
      <w:proofErr w:type="spell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limits.h</w:t>
      </w:r>
      <w:proofErr w:type="spell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&gt;</w:t>
      </w:r>
    </w:p>
    <w:p w14:paraId="06B500AA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F4A0C"/>
          <w:sz w:val="16"/>
          <w:szCs w:val="16"/>
        </w:rPr>
      </w:pP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#</w:t>
      </w:r>
      <w:proofErr w:type="gram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include</w:t>
      </w:r>
      <w:proofErr w:type="gram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 xml:space="preserve"> &lt;</w:t>
      </w:r>
      <w:proofErr w:type="spell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unistd.h</w:t>
      </w:r>
      <w:proofErr w:type="spell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 xml:space="preserve">&gt; </w:t>
      </w:r>
    </w:p>
    <w:p w14:paraId="68E72D28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F4A0C"/>
          <w:sz w:val="16"/>
          <w:szCs w:val="16"/>
        </w:rPr>
      </w:pP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#</w:t>
      </w:r>
      <w:proofErr w:type="gram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include</w:t>
      </w:r>
      <w:proofErr w:type="gram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 xml:space="preserve"> &lt;</w:t>
      </w:r>
      <w:proofErr w:type="spell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string.h</w:t>
      </w:r>
      <w:proofErr w:type="spell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&gt;</w:t>
      </w:r>
    </w:p>
    <w:p w14:paraId="07BC489A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F4A0C"/>
          <w:sz w:val="16"/>
          <w:szCs w:val="16"/>
        </w:rPr>
      </w:pP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#</w:t>
      </w:r>
      <w:proofErr w:type="gram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include</w:t>
      </w:r>
      <w:proofErr w:type="gram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 xml:space="preserve"> &lt;sys/</w:t>
      </w:r>
      <w:proofErr w:type="spell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types.h</w:t>
      </w:r>
      <w:proofErr w:type="spell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&gt;</w:t>
      </w:r>
    </w:p>
    <w:p w14:paraId="5D39F317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F4A0C"/>
          <w:sz w:val="16"/>
          <w:szCs w:val="16"/>
        </w:rPr>
      </w:pP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#</w:t>
      </w:r>
      <w:proofErr w:type="gram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include</w:t>
      </w:r>
      <w:proofErr w:type="gram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 xml:space="preserve"> &lt;sys/</w:t>
      </w:r>
      <w:proofErr w:type="spell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stat.h</w:t>
      </w:r>
      <w:proofErr w:type="spell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&gt;</w:t>
      </w:r>
    </w:p>
    <w:p w14:paraId="132FAD93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F4A0C"/>
          <w:sz w:val="16"/>
          <w:szCs w:val="16"/>
        </w:rPr>
      </w:pP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#</w:t>
      </w:r>
      <w:proofErr w:type="gram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include</w:t>
      </w:r>
      <w:proofErr w:type="gram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 xml:space="preserve"> &lt;sys/</w:t>
      </w:r>
      <w:proofErr w:type="spell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wait.h</w:t>
      </w:r>
      <w:proofErr w:type="spell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&gt;</w:t>
      </w:r>
    </w:p>
    <w:p w14:paraId="27228951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F4A0C"/>
          <w:sz w:val="16"/>
          <w:szCs w:val="16"/>
        </w:rPr>
      </w:pP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#</w:t>
      </w:r>
      <w:proofErr w:type="gram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include</w:t>
      </w:r>
      <w:proofErr w:type="gram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 xml:space="preserve"> &lt;</w:t>
      </w:r>
      <w:proofErr w:type="spell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fcntl.h</w:t>
      </w:r>
      <w:proofErr w:type="spell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&gt;</w:t>
      </w:r>
    </w:p>
    <w:p w14:paraId="72FAA2A4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F4A0C"/>
          <w:sz w:val="16"/>
          <w:szCs w:val="16"/>
        </w:rPr>
      </w:pP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#</w:t>
      </w:r>
      <w:proofErr w:type="gram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include</w:t>
      </w:r>
      <w:proofErr w:type="gram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 xml:space="preserve"> &lt;</w:t>
      </w:r>
      <w:proofErr w:type="spell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errno.h</w:t>
      </w:r>
      <w:proofErr w:type="spell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&gt;</w:t>
      </w:r>
    </w:p>
    <w:p w14:paraId="143E72F4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</w:p>
    <w:p w14:paraId="3ACCBA68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F4A0C"/>
          <w:sz w:val="16"/>
          <w:szCs w:val="16"/>
        </w:rPr>
      </w:pPr>
      <w:r w:rsidRPr="00D61D77">
        <w:rPr>
          <w:rFonts w:ascii="Monaco" w:eastAsiaTheme="minorEastAsia" w:hAnsi="Monaco" w:cs="Monaco"/>
          <w:color w:val="0F4A0C"/>
          <w:sz w:val="16"/>
          <w:szCs w:val="16"/>
        </w:rPr>
        <w:t xml:space="preserve"># </w:t>
      </w:r>
      <w:proofErr w:type="gram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define</w:t>
      </w:r>
      <w:proofErr w:type="gramEnd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 xml:space="preserve"> BUFSIZE 256 </w:t>
      </w:r>
    </w:p>
    <w:p w14:paraId="5B17F15C" w14:textId="77777777" w:rsidR="008D01DB" w:rsidRDefault="008D01DB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FF"/>
          <w:sz w:val="16"/>
          <w:szCs w:val="16"/>
        </w:rPr>
      </w:pPr>
    </w:p>
    <w:p w14:paraId="40933E7F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proofErr w:type="spellStart"/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int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main(</w:t>
      </w:r>
      <w:proofErr w:type="spell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int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argc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, 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char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*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argv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[]) { </w:t>
      </w:r>
    </w:p>
    <w:p w14:paraId="6BD17370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1B8315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>//</w:t>
      </w:r>
      <w:proofErr w:type="spellStart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>declre</w:t>
      </w:r>
      <w:proofErr w:type="spellEnd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 xml:space="preserve"> the FIFO </w:t>
      </w:r>
      <w:proofErr w:type="spellStart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>persmission</w:t>
      </w:r>
      <w:proofErr w:type="spellEnd"/>
    </w:p>
    <w:p w14:paraId="5D467FB4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mode</w:t>
      </w:r>
      <w:proofErr w:type="gramEnd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_t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fifo_mode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= </w:t>
      </w: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S_IRUSR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| </w:t>
      </w: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S_IWUSR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; </w:t>
      </w:r>
    </w:p>
    <w:p w14:paraId="749E0B82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int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fd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, status, child; </w:t>
      </w:r>
    </w:p>
    <w:p w14:paraId="6E2C6260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char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buf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[BUFSIZE]; </w:t>
      </w:r>
    </w:p>
    <w:p w14:paraId="37C6E94C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unsigned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strsize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; </w:t>
      </w:r>
    </w:p>
    <w:p w14:paraId="64F0DC27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</w:p>
    <w:p w14:paraId="073AB251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1B8315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 xml:space="preserve">//make sure that the proper </w:t>
      </w:r>
      <w:proofErr w:type="gramStart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>number of arguments are</w:t>
      </w:r>
      <w:proofErr w:type="gramEnd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 xml:space="preserve"> supplied</w:t>
      </w:r>
    </w:p>
    <w:p w14:paraId="71D78159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if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argc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!=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2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 { </w:t>
      </w:r>
    </w:p>
    <w:p w14:paraId="738A2ED0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printf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r w:rsidRPr="00D61D77">
        <w:rPr>
          <w:rFonts w:ascii="Monaco" w:eastAsiaTheme="minorEastAsia" w:hAnsi="Monaco" w:cs="Monaco"/>
          <w:color w:val="FB0007"/>
          <w:sz w:val="16"/>
          <w:szCs w:val="16"/>
        </w:rPr>
        <w:t xml:space="preserve">"\n Usage: %s </w:t>
      </w:r>
      <w:proofErr w:type="spellStart"/>
      <w:r w:rsidRPr="00D61D77">
        <w:rPr>
          <w:rFonts w:ascii="Monaco" w:eastAsiaTheme="minorEastAsia" w:hAnsi="Monaco" w:cs="Monaco"/>
          <w:color w:val="FB0007"/>
          <w:sz w:val="16"/>
          <w:szCs w:val="16"/>
        </w:rPr>
        <w:t>pipename</w:t>
      </w:r>
      <w:proofErr w:type="spellEnd"/>
      <w:r w:rsidRPr="00D61D77">
        <w:rPr>
          <w:rFonts w:ascii="Monaco" w:eastAsiaTheme="minorEastAsia" w:hAnsi="Monaco" w:cs="Monaco"/>
          <w:color w:val="FB0007"/>
          <w:sz w:val="16"/>
          <w:szCs w:val="16"/>
        </w:rPr>
        <w:t>\n"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, 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argv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[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0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]); </w:t>
      </w:r>
    </w:p>
    <w:p w14:paraId="1732C897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exit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12461968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  <w:t xml:space="preserve">} </w:t>
      </w:r>
    </w:p>
    <w:p w14:paraId="26496860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</w:p>
    <w:p w14:paraId="6935EA30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 xml:space="preserve">/* </w:t>
      </w:r>
      <w:proofErr w:type="gramStart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>generate</w:t>
      </w:r>
      <w:proofErr w:type="gramEnd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 xml:space="preserve"> a named pipe with r/w for user */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</w:p>
    <w:p w14:paraId="54661FEF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if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((</w:t>
      </w:r>
      <w:proofErr w:type="spell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mkfifo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argv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[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],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fifo_mode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) == -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) &amp;&amp; (</w:t>
      </w:r>
      <w:proofErr w:type="spell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errno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!= </w:t>
      </w: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EEXIST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)) { </w:t>
      </w:r>
    </w:p>
    <w:p w14:paraId="6CE3EE43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1B8315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>//only execute if there is and issue creating the pipe</w:t>
      </w:r>
    </w:p>
    <w:p w14:paraId="7F386364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perror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r w:rsidRPr="00D61D77">
        <w:rPr>
          <w:rFonts w:ascii="Monaco" w:eastAsiaTheme="minorEastAsia" w:hAnsi="Monaco" w:cs="Monaco"/>
          <w:color w:val="FB0007"/>
          <w:sz w:val="16"/>
          <w:szCs w:val="16"/>
        </w:rPr>
        <w:t>"Pipe"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3149F8A0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exit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7DD3F15B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  <w:t xml:space="preserve">} </w:t>
      </w:r>
    </w:p>
    <w:p w14:paraId="46DF2B17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</w:p>
    <w:p w14:paraId="7A84F515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if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(( child = </w:t>
      </w:r>
      <w:r w:rsidRPr="00D61D77">
        <w:rPr>
          <w:rFonts w:ascii="Monaco" w:eastAsiaTheme="minorEastAsia" w:hAnsi="Monaco" w:cs="Monaco"/>
          <w:color w:val="146DA8"/>
          <w:sz w:val="16"/>
          <w:szCs w:val="16"/>
        </w:rPr>
        <w:t>fork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()) == -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 { </w:t>
      </w:r>
    </w:p>
    <w:p w14:paraId="59BB1DC3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perror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r w:rsidRPr="00D61D77">
        <w:rPr>
          <w:rFonts w:ascii="Monaco" w:eastAsiaTheme="minorEastAsia" w:hAnsi="Monaco" w:cs="Monaco"/>
          <w:color w:val="FB0007"/>
          <w:sz w:val="16"/>
          <w:szCs w:val="16"/>
        </w:rPr>
        <w:t>"Fork"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7A71BAD9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exit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7819FE15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  <w:t xml:space="preserve">} </w:t>
      </w:r>
    </w:p>
    <w:p w14:paraId="18355129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else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if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(child == 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0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){ </w:t>
      </w:r>
    </w:p>
    <w:p w14:paraId="50774A2A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1B8315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 xml:space="preserve">//child if </w:t>
      </w:r>
      <w:proofErr w:type="spellStart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>goign</w:t>
      </w:r>
      <w:proofErr w:type="spellEnd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 xml:space="preserve"> to attempt opening the pipe</w:t>
      </w:r>
    </w:p>
    <w:p w14:paraId="0B6516E9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printf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r w:rsidRPr="00D61D77">
        <w:rPr>
          <w:rFonts w:ascii="Monaco" w:eastAsiaTheme="minorEastAsia" w:hAnsi="Monaco" w:cs="Monaco"/>
          <w:color w:val="FB0007"/>
          <w:sz w:val="16"/>
          <w:szCs w:val="16"/>
        </w:rPr>
        <w:t>"\</w:t>
      </w:r>
      <w:proofErr w:type="spellStart"/>
      <w:r w:rsidRPr="00D61D77">
        <w:rPr>
          <w:rFonts w:ascii="Monaco" w:eastAsiaTheme="minorEastAsia" w:hAnsi="Monaco" w:cs="Monaco"/>
          <w:color w:val="FB0007"/>
          <w:sz w:val="16"/>
          <w:szCs w:val="16"/>
        </w:rPr>
        <w:t>nChild</w:t>
      </w:r>
      <w:proofErr w:type="spellEnd"/>
      <w:r w:rsidRPr="00D61D77">
        <w:rPr>
          <w:rFonts w:ascii="Monaco" w:eastAsiaTheme="minorEastAsia" w:hAnsi="Monaco" w:cs="Monaco"/>
          <w:color w:val="FB0007"/>
          <w:sz w:val="16"/>
          <w:szCs w:val="16"/>
        </w:rPr>
        <w:t xml:space="preserve"> %</w:t>
      </w:r>
      <w:proofErr w:type="spellStart"/>
      <w:r w:rsidRPr="00D61D77">
        <w:rPr>
          <w:rFonts w:ascii="Monaco" w:eastAsiaTheme="minorEastAsia" w:hAnsi="Monaco" w:cs="Monaco"/>
          <w:color w:val="FB0007"/>
          <w:sz w:val="16"/>
          <w:szCs w:val="16"/>
        </w:rPr>
        <w:t>ld</w:t>
      </w:r>
      <w:proofErr w:type="spellEnd"/>
      <w:r w:rsidRPr="00D61D77">
        <w:rPr>
          <w:rFonts w:ascii="Monaco" w:eastAsiaTheme="minorEastAsia" w:hAnsi="Monaco" w:cs="Monaco"/>
          <w:color w:val="FB0007"/>
          <w:sz w:val="16"/>
          <w:szCs w:val="16"/>
        </w:rPr>
        <w:t xml:space="preserve"> is about to open FIFO %s\n"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, (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long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)</w:t>
      </w:r>
      <w:proofErr w:type="spell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getpid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(), 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argv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[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]); </w:t>
      </w:r>
    </w:p>
    <w:p w14:paraId="402CA077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if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((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fd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= </w:t>
      </w:r>
      <w:r w:rsidRPr="00D61D77">
        <w:rPr>
          <w:rFonts w:ascii="Monaco" w:eastAsiaTheme="minorEastAsia" w:hAnsi="Monaco" w:cs="Monaco"/>
          <w:color w:val="146DA8"/>
          <w:sz w:val="16"/>
          <w:szCs w:val="16"/>
        </w:rPr>
        <w:t>open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argv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[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], </w:t>
      </w: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O_WRONLY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)) == -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) {</w:t>
      </w:r>
    </w:p>
    <w:p w14:paraId="0B14DB70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perror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r w:rsidRPr="00D61D77">
        <w:rPr>
          <w:rFonts w:ascii="Monaco" w:eastAsiaTheme="minorEastAsia" w:hAnsi="Monaco" w:cs="Monaco"/>
          <w:color w:val="FB0007"/>
          <w:sz w:val="16"/>
          <w:szCs w:val="16"/>
        </w:rPr>
        <w:t>"Child cannot open FIFO"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3A3301DF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exit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);</w:t>
      </w:r>
    </w:p>
    <w:p w14:paraId="51DBABF7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  <w:t xml:space="preserve">} </w:t>
      </w:r>
    </w:p>
    <w:p w14:paraId="73610868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</w:p>
    <w:p w14:paraId="6C8C6A46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>/* In the child */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</w:p>
    <w:p w14:paraId="61D6003B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1B8315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 xml:space="preserve">// </w:t>
      </w:r>
      <w:proofErr w:type="gramStart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>convert</w:t>
      </w:r>
      <w:proofErr w:type="gramEnd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 xml:space="preserve"> the long </w:t>
      </w:r>
      <w:proofErr w:type="spellStart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>pid</w:t>
      </w:r>
      <w:proofErr w:type="spellEnd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 xml:space="preserve"> into a char*</w:t>
      </w:r>
    </w:p>
    <w:p w14:paraId="69D3BA90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sprintf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buf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, </w:t>
      </w:r>
      <w:r w:rsidRPr="00D61D77">
        <w:rPr>
          <w:rFonts w:ascii="Monaco" w:eastAsiaTheme="minorEastAsia" w:hAnsi="Monaco" w:cs="Monaco"/>
          <w:color w:val="FB0007"/>
          <w:sz w:val="16"/>
          <w:szCs w:val="16"/>
        </w:rPr>
        <w:t>"This was written by child %</w:t>
      </w:r>
      <w:proofErr w:type="spellStart"/>
      <w:r w:rsidRPr="00D61D77">
        <w:rPr>
          <w:rFonts w:ascii="Monaco" w:eastAsiaTheme="minorEastAsia" w:hAnsi="Monaco" w:cs="Monaco"/>
          <w:color w:val="FB0007"/>
          <w:sz w:val="16"/>
          <w:szCs w:val="16"/>
        </w:rPr>
        <w:t>ld</w:t>
      </w:r>
      <w:proofErr w:type="spellEnd"/>
      <w:r w:rsidRPr="00D61D77">
        <w:rPr>
          <w:rFonts w:ascii="Monaco" w:eastAsiaTheme="minorEastAsia" w:hAnsi="Monaco" w:cs="Monaco"/>
          <w:color w:val="FB0007"/>
          <w:sz w:val="16"/>
          <w:szCs w:val="16"/>
        </w:rPr>
        <w:t>\n"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, (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long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)</w:t>
      </w:r>
      <w:proofErr w:type="spell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getpid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()); </w:t>
      </w:r>
    </w:p>
    <w:p w14:paraId="7AA90C10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1B8315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 xml:space="preserve">//string size needed for the </w:t>
      </w:r>
      <w:proofErr w:type="gramStart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>write(</w:t>
      </w:r>
      <w:proofErr w:type="gramEnd"/>
      <w:r w:rsidRPr="00D61D77">
        <w:rPr>
          <w:rFonts w:ascii="Monaco" w:eastAsiaTheme="minorEastAsia" w:hAnsi="Monaco" w:cs="Monaco"/>
          <w:color w:val="1B8315"/>
          <w:sz w:val="16"/>
          <w:szCs w:val="16"/>
        </w:rPr>
        <w:t>) function</w:t>
      </w:r>
    </w:p>
    <w:p w14:paraId="4240B547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strsize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= </w:t>
      </w:r>
      <w:proofErr w:type="spell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strlen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buf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 + 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; </w:t>
      </w:r>
    </w:p>
    <w:p w14:paraId="47773B2F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</w:p>
    <w:p w14:paraId="44266479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1B8315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>//write the message to the queue</w:t>
      </w:r>
    </w:p>
    <w:p w14:paraId="0FE94D1A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if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r w:rsidRPr="00D61D77">
        <w:rPr>
          <w:rFonts w:ascii="Monaco" w:eastAsiaTheme="minorEastAsia" w:hAnsi="Monaco" w:cs="Monaco"/>
          <w:color w:val="146DA8"/>
          <w:sz w:val="16"/>
          <w:szCs w:val="16"/>
        </w:rPr>
        <w:t>write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fd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, 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buf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, 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strsize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 != 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strsize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 { </w:t>
      </w:r>
    </w:p>
    <w:p w14:paraId="043F9B71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printf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r w:rsidRPr="00D61D77">
        <w:rPr>
          <w:rFonts w:ascii="Monaco" w:eastAsiaTheme="minorEastAsia" w:hAnsi="Monaco" w:cs="Monaco"/>
          <w:color w:val="FB0007"/>
          <w:sz w:val="16"/>
          <w:szCs w:val="16"/>
        </w:rPr>
        <w:t>"Child write to FIFO failed\n"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173AEBFC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exit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4A7BE349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  <w:t xml:space="preserve">} </w:t>
      </w:r>
    </w:p>
    <w:p w14:paraId="0DCB3EF7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printf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r w:rsidRPr="00D61D77">
        <w:rPr>
          <w:rFonts w:ascii="Monaco" w:eastAsiaTheme="minorEastAsia" w:hAnsi="Monaco" w:cs="Monaco"/>
          <w:color w:val="FB0007"/>
          <w:sz w:val="16"/>
          <w:szCs w:val="16"/>
        </w:rPr>
        <w:t>"Child %</w:t>
      </w:r>
      <w:proofErr w:type="spellStart"/>
      <w:r w:rsidRPr="00D61D77">
        <w:rPr>
          <w:rFonts w:ascii="Monaco" w:eastAsiaTheme="minorEastAsia" w:hAnsi="Monaco" w:cs="Monaco"/>
          <w:color w:val="FB0007"/>
          <w:sz w:val="16"/>
          <w:szCs w:val="16"/>
        </w:rPr>
        <w:t>ld</w:t>
      </w:r>
      <w:proofErr w:type="spellEnd"/>
      <w:r w:rsidRPr="00D61D77">
        <w:rPr>
          <w:rFonts w:ascii="Monaco" w:eastAsiaTheme="minorEastAsia" w:hAnsi="Monaco" w:cs="Monaco"/>
          <w:color w:val="FB0007"/>
          <w:sz w:val="16"/>
          <w:szCs w:val="16"/>
        </w:rPr>
        <w:t xml:space="preserve"> is done\n"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, (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long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)</w:t>
      </w:r>
      <w:proofErr w:type="spell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getpid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()); </w:t>
      </w:r>
    </w:p>
    <w:p w14:paraId="493B3C3B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  <w:t xml:space="preserve">} </w:t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else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{ </w:t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>/* parent does a read */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</w:p>
    <w:p w14:paraId="00828D9C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1B8315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>//parent tries to read from the queue</w:t>
      </w:r>
    </w:p>
    <w:p w14:paraId="2B7F5BE9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printf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r w:rsidRPr="00D61D77">
        <w:rPr>
          <w:rFonts w:ascii="Monaco" w:eastAsiaTheme="minorEastAsia" w:hAnsi="Monaco" w:cs="Monaco"/>
          <w:color w:val="FB0007"/>
          <w:sz w:val="16"/>
          <w:szCs w:val="16"/>
        </w:rPr>
        <w:t>"Parent %</w:t>
      </w:r>
      <w:proofErr w:type="spellStart"/>
      <w:r w:rsidRPr="00D61D77">
        <w:rPr>
          <w:rFonts w:ascii="Monaco" w:eastAsiaTheme="minorEastAsia" w:hAnsi="Monaco" w:cs="Monaco"/>
          <w:color w:val="FB0007"/>
          <w:sz w:val="16"/>
          <w:szCs w:val="16"/>
        </w:rPr>
        <w:t>ld</w:t>
      </w:r>
      <w:proofErr w:type="spellEnd"/>
      <w:r w:rsidRPr="00D61D77">
        <w:rPr>
          <w:rFonts w:ascii="Monaco" w:eastAsiaTheme="minorEastAsia" w:hAnsi="Monaco" w:cs="Monaco"/>
          <w:color w:val="FB0007"/>
          <w:sz w:val="16"/>
          <w:szCs w:val="16"/>
        </w:rPr>
        <w:t xml:space="preserve"> is about to open FIFO %s\n"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, (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long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 </w:t>
      </w:r>
      <w:proofErr w:type="spell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getpid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(), 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argv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[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]); </w:t>
      </w:r>
    </w:p>
    <w:p w14:paraId="4FF5C300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if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((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fd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= </w:t>
      </w:r>
      <w:r w:rsidRPr="00D61D77">
        <w:rPr>
          <w:rFonts w:ascii="Monaco" w:eastAsiaTheme="minorEastAsia" w:hAnsi="Monaco" w:cs="Monaco"/>
          <w:color w:val="146DA8"/>
          <w:sz w:val="16"/>
          <w:szCs w:val="16"/>
        </w:rPr>
        <w:t>open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argv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[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], </w:t>
      </w: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O_RDONLY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| </w:t>
      </w: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O_NONBLOCK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)) == -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 { </w:t>
      </w:r>
    </w:p>
    <w:p w14:paraId="2246B5AD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1B8315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>//only execute if there is an issue opening the pipe</w:t>
      </w:r>
    </w:p>
    <w:p w14:paraId="0DB46167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perror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r w:rsidRPr="00D61D77">
        <w:rPr>
          <w:rFonts w:ascii="Monaco" w:eastAsiaTheme="minorEastAsia" w:hAnsi="Monaco" w:cs="Monaco"/>
          <w:color w:val="FB0007"/>
          <w:sz w:val="16"/>
          <w:szCs w:val="16"/>
        </w:rPr>
        <w:t>"Parent cannot open FIFO"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5C095EB2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exit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6E82A7EE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  <w:t xml:space="preserve">} </w:t>
      </w:r>
    </w:p>
    <w:p w14:paraId="25714A6D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printf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r w:rsidRPr="00D61D77">
        <w:rPr>
          <w:rFonts w:ascii="Monaco" w:eastAsiaTheme="minorEastAsia" w:hAnsi="Monaco" w:cs="Monaco"/>
          <w:color w:val="FB0007"/>
          <w:sz w:val="16"/>
          <w:szCs w:val="16"/>
        </w:rPr>
        <w:t>"Parent is about to read\n"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);</w:t>
      </w:r>
    </w:p>
    <w:p w14:paraId="0640FFE8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1B8315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 xml:space="preserve">//wait for the child process to exit </w:t>
      </w:r>
    </w:p>
    <w:p w14:paraId="06A625A0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while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((</w:t>
      </w:r>
      <w:r w:rsidRPr="00D61D77">
        <w:rPr>
          <w:rFonts w:ascii="Monaco" w:eastAsiaTheme="minorEastAsia" w:hAnsi="Monaco" w:cs="Monaco"/>
          <w:color w:val="146DA8"/>
          <w:sz w:val="16"/>
          <w:szCs w:val="16"/>
        </w:rPr>
        <w:t>wait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(&amp;status) == -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) &amp;&amp; (</w:t>
      </w:r>
      <w:proofErr w:type="spellStart"/>
      <w:r w:rsidRPr="00D61D77">
        <w:rPr>
          <w:rFonts w:ascii="Monaco" w:eastAsiaTheme="minorEastAsia" w:hAnsi="Monaco" w:cs="Monaco"/>
          <w:color w:val="0F4A0C"/>
          <w:sz w:val="16"/>
          <w:szCs w:val="16"/>
        </w:rPr>
        <w:t>errno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== </w:t>
      </w:r>
      <w:r w:rsidRPr="00D61D77">
        <w:rPr>
          <w:rFonts w:ascii="Monaco" w:eastAsiaTheme="minorEastAsia" w:hAnsi="Monaco" w:cs="Monaco"/>
          <w:color w:val="0F4A0C"/>
          <w:sz w:val="16"/>
          <w:szCs w:val="16"/>
        </w:rPr>
        <w:t>EINTR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)); </w:t>
      </w:r>
    </w:p>
    <w:p w14:paraId="2EFE2366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1B8315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1B8315"/>
          <w:sz w:val="16"/>
          <w:szCs w:val="16"/>
        </w:rPr>
        <w:t>//parent tries to read from the queue (buffer)</w:t>
      </w:r>
    </w:p>
    <w:p w14:paraId="66A0C357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0000FF"/>
          <w:sz w:val="16"/>
          <w:szCs w:val="16"/>
        </w:rPr>
        <w:t>if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r w:rsidRPr="00D61D77">
        <w:rPr>
          <w:rFonts w:ascii="Monaco" w:eastAsiaTheme="minorEastAsia" w:hAnsi="Monaco" w:cs="Monaco"/>
          <w:color w:val="146DA8"/>
          <w:sz w:val="16"/>
          <w:szCs w:val="16"/>
        </w:rPr>
        <w:t>read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fd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, 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buf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, BUFSIZE) &lt;=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0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 { </w:t>
      </w:r>
    </w:p>
    <w:p w14:paraId="4072BECA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perror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r w:rsidRPr="00D61D77">
        <w:rPr>
          <w:rFonts w:ascii="Monaco" w:eastAsiaTheme="minorEastAsia" w:hAnsi="Monaco" w:cs="Monaco"/>
          <w:color w:val="FB0007"/>
          <w:sz w:val="16"/>
          <w:szCs w:val="16"/>
        </w:rPr>
        <w:t>"Parent read from FIFO failed\n"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);</w:t>
      </w:r>
    </w:p>
    <w:p w14:paraId="0D0E3197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exit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1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7491180A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  <w:t xml:space="preserve">} </w:t>
      </w:r>
    </w:p>
    <w:p w14:paraId="7D541B95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printf</w:t>
      </w:r>
      <w:proofErr w:type="spellEnd"/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(</w:t>
      </w:r>
      <w:r w:rsidRPr="00D61D77">
        <w:rPr>
          <w:rFonts w:ascii="Monaco" w:eastAsiaTheme="minorEastAsia" w:hAnsi="Monaco" w:cs="Monaco"/>
          <w:color w:val="FB0007"/>
          <w:sz w:val="16"/>
          <w:szCs w:val="16"/>
        </w:rPr>
        <w:t>"Parent %</w:t>
      </w:r>
      <w:proofErr w:type="spellStart"/>
      <w:r w:rsidRPr="00D61D77">
        <w:rPr>
          <w:rFonts w:ascii="Monaco" w:eastAsiaTheme="minorEastAsia" w:hAnsi="Monaco" w:cs="Monaco"/>
          <w:color w:val="FB0007"/>
          <w:sz w:val="16"/>
          <w:szCs w:val="16"/>
        </w:rPr>
        <w:t>ld</w:t>
      </w:r>
      <w:proofErr w:type="spellEnd"/>
      <w:r w:rsidRPr="00D61D77">
        <w:rPr>
          <w:rFonts w:ascii="Monaco" w:eastAsiaTheme="minorEastAsia" w:hAnsi="Monaco" w:cs="Monaco"/>
          <w:color w:val="FB0007"/>
          <w:sz w:val="16"/>
          <w:szCs w:val="16"/>
        </w:rPr>
        <w:t xml:space="preserve"> received: %s\n"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, (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long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)</w:t>
      </w:r>
      <w:proofErr w:type="spell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getpid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(), </w:t>
      </w:r>
      <w:proofErr w:type="spellStart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buf</w:t>
      </w:r>
      <w:proofErr w:type="spell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1EB32F52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  <w:t xml:space="preserve">} </w:t>
      </w:r>
    </w:p>
    <w:p w14:paraId="5B2B30EF" w14:textId="77777777" w:rsidR="00D61D77" w:rsidRPr="00D61D77" w:rsidRDefault="00D61D77" w:rsidP="00D61D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 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ab/>
      </w:r>
      <w:proofErr w:type="gramStart"/>
      <w:r w:rsidRPr="00D61D77">
        <w:rPr>
          <w:rFonts w:ascii="Monaco" w:eastAsiaTheme="minorEastAsia" w:hAnsi="Monaco" w:cs="Monaco"/>
          <w:color w:val="146DA8"/>
          <w:sz w:val="16"/>
          <w:szCs w:val="16"/>
        </w:rPr>
        <w:t>exit</w:t>
      </w:r>
      <w:proofErr w:type="gramEnd"/>
      <w:r w:rsidRPr="00D61D77">
        <w:rPr>
          <w:rFonts w:ascii="Monaco" w:eastAsiaTheme="minorEastAsia" w:hAnsi="Monaco" w:cs="Monaco"/>
          <w:color w:val="000000"/>
          <w:sz w:val="16"/>
          <w:szCs w:val="16"/>
        </w:rPr>
        <w:t>(</w:t>
      </w:r>
      <w:r w:rsidRPr="00D61D77">
        <w:rPr>
          <w:rFonts w:ascii="Monaco" w:eastAsiaTheme="minorEastAsia" w:hAnsi="Monaco" w:cs="Monaco"/>
          <w:color w:val="0000FF"/>
          <w:sz w:val="16"/>
          <w:szCs w:val="16"/>
        </w:rPr>
        <w:t>0</w:t>
      </w:r>
      <w:r w:rsidRPr="00D61D77">
        <w:rPr>
          <w:rFonts w:ascii="Monaco" w:eastAsiaTheme="minorEastAsia" w:hAnsi="Monaco" w:cs="Monaco"/>
          <w:color w:val="000000"/>
          <w:sz w:val="16"/>
          <w:szCs w:val="16"/>
        </w:rPr>
        <w:t xml:space="preserve">); </w:t>
      </w:r>
    </w:p>
    <w:p w14:paraId="230119FE" w14:textId="77777777" w:rsidR="00D61D77" w:rsidRPr="00D61D77" w:rsidRDefault="00D61D77" w:rsidP="00D61D77">
      <w:pPr>
        <w:rPr>
          <w:rFonts w:ascii="Arial" w:hAnsi="Arial"/>
          <w:sz w:val="16"/>
          <w:szCs w:val="16"/>
        </w:rPr>
      </w:pPr>
      <w:r w:rsidRPr="00D61D77">
        <w:rPr>
          <w:rFonts w:ascii="Monaco" w:eastAsiaTheme="minorEastAsia" w:hAnsi="Monaco" w:cs="Monaco"/>
          <w:color w:val="000000"/>
          <w:sz w:val="16"/>
          <w:szCs w:val="16"/>
        </w:rPr>
        <w:t>}</w:t>
      </w:r>
    </w:p>
    <w:p w14:paraId="7C4EDE97" w14:textId="77777777" w:rsidR="00DA3955" w:rsidRDefault="00DA3955" w:rsidP="00DA3955">
      <w:pPr>
        <w:rPr>
          <w:rFonts w:ascii="Arial" w:hAnsi="Arial"/>
        </w:rPr>
      </w:pPr>
    </w:p>
    <w:p w14:paraId="3928D03C" w14:textId="77777777" w:rsidR="00D74B50" w:rsidRDefault="00D74B50" w:rsidP="00DA3955">
      <w:pPr>
        <w:rPr>
          <w:rFonts w:ascii="Arial" w:hAnsi="Arial"/>
        </w:rPr>
      </w:pPr>
    </w:p>
    <w:p w14:paraId="78BE4555" w14:textId="77777777" w:rsidR="00DA3955" w:rsidRDefault="00DA3955" w:rsidP="00DA3955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6C7091">
        <w:rPr>
          <w:rFonts w:ascii="Arial" w:hAnsi="Arial" w:cs="Arial"/>
          <w:b/>
          <w:color w:val="4F81BD" w:themeColor="accent1"/>
          <w:sz w:val="28"/>
          <w:szCs w:val="28"/>
        </w:rPr>
        <w:t>Output</w:t>
      </w:r>
    </w:p>
    <w:p w14:paraId="3676BF19" w14:textId="77777777" w:rsidR="00DA3955" w:rsidRPr="006C7091" w:rsidRDefault="00DA3955" w:rsidP="00DA3955">
      <w:pPr>
        <w:rPr>
          <w:rFonts w:ascii="Arial" w:hAnsi="Arial" w:cs="Arial"/>
          <w:b/>
          <w:color w:val="4F81BD" w:themeColor="accen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4DB3A707" wp14:editId="001BA398">
                <wp:simplePos x="0" y="0"/>
                <wp:positionH relativeFrom="column">
                  <wp:posOffset>0</wp:posOffset>
                </wp:positionH>
                <wp:positionV relativeFrom="paragraph">
                  <wp:posOffset>48259</wp:posOffset>
                </wp:positionV>
                <wp:extent cx="5943600" cy="0"/>
                <wp:effectExtent l="50800" t="25400" r="76200" b="1016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3.8pt" to="468pt,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" strokecolor="#4f81bd [3204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</w:p>
    <w:p w14:paraId="1EC1D0BA" w14:textId="77777777" w:rsidR="00B10E8E" w:rsidRDefault="00B10E8E" w:rsidP="00DA3955">
      <w:pPr>
        <w:rPr>
          <w:rFonts w:ascii="Arial" w:hAnsi="Arial"/>
        </w:rPr>
      </w:pPr>
    </w:p>
    <w:p w14:paraId="0C7141EC" w14:textId="123043AB" w:rsidR="00B10E8E" w:rsidRDefault="00B10E8E" w:rsidP="00DA3955">
      <w:pPr>
        <w:rPr>
          <w:rFonts w:ascii="Arial" w:hAnsi="Arial"/>
        </w:rPr>
      </w:pPr>
      <w:r>
        <w:rPr>
          <w:rFonts w:ascii="Arial" w:hAnsi="Arial"/>
        </w:rPr>
        <w:t xml:space="preserve">This image shows </w:t>
      </w:r>
      <w:proofErr w:type="spellStart"/>
      <w:r w:rsidR="00DA1B8C">
        <w:rPr>
          <w:rFonts w:ascii="Arial" w:hAnsi="Arial"/>
        </w:rPr>
        <w:t>pipe.c</w:t>
      </w:r>
      <w:proofErr w:type="spellEnd"/>
      <w:r w:rsidR="00DA1B8C">
        <w:rPr>
          <w:rFonts w:ascii="Arial" w:hAnsi="Arial"/>
        </w:rPr>
        <w:t xml:space="preserve"> working properly. The child process sends a message to the parent process. The parent process waits for a message to be sent. </w:t>
      </w:r>
    </w:p>
    <w:p w14:paraId="048DE73F" w14:textId="2AD00B43" w:rsidR="00DA3955" w:rsidRDefault="00B10E8E" w:rsidP="00DA3955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05C3810E" wp14:editId="40E84C9D">
            <wp:extent cx="5943600" cy="965200"/>
            <wp:effectExtent l="0" t="0" r="0" b="0"/>
            <wp:docPr id="2" name="Picture 2" descr="Macintosh HD:Users:ecobos:Desktop:Screen Shot 2014-11-18 at 11.25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cobos:Desktop:Screen Shot 2014-11-18 at 11.25.0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D638" w14:textId="77777777" w:rsidR="00B10E8E" w:rsidRDefault="00B10E8E" w:rsidP="00DA3955">
      <w:pPr>
        <w:rPr>
          <w:rFonts w:ascii="Arial" w:hAnsi="Arial"/>
        </w:rPr>
      </w:pPr>
    </w:p>
    <w:p w14:paraId="60A0C51F" w14:textId="77777777" w:rsidR="00DA1B8C" w:rsidRDefault="00DA1B8C" w:rsidP="00DA3955">
      <w:pPr>
        <w:rPr>
          <w:rFonts w:ascii="Arial" w:hAnsi="Arial"/>
        </w:rPr>
      </w:pPr>
    </w:p>
    <w:p w14:paraId="12B7137A" w14:textId="77777777" w:rsidR="00DA1B8C" w:rsidRDefault="00DA1B8C" w:rsidP="00DA3955">
      <w:pPr>
        <w:rPr>
          <w:rFonts w:ascii="Arial" w:hAnsi="Arial"/>
        </w:rPr>
      </w:pPr>
    </w:p>
    <w:p w14:paraId="1472E14D" w14:textId="77777777" w:rsidR="00DA1B8C" w:rsidRDefault="00DA1B8C" w:rsidP="00DA3955">
      <w:pPr>
        <w:rPr>
          <w:rFonts w:ascii="Arial" w:hAnsi="Arial"/>
        </w:rPr>
      </w:pPr>
    </w:p>
    <w:p w14:paraId="163A005F" w14:textId="400394F5" w:rsidR="00DA1B8C" w:rsidRDefault="00DA1B8C" w:rsidP="00DA3955">
      <w:pPr>
        <w:rPr>
          <w:rFonts w:ascii="Arial" w:hAnsi="Arial"/>
        </w:rPr>
      </w:pPr>
      <w:r>
        <w:rPr>
          <w:rFonts w:ascii="Arial" w:hAnsi="Arial"/>
        </w:rPr>
        <w:t>This image shows pipe1.c working properly. The name of the FIFO queue is “</w:t>
      </w:r>
      <w:proofErr w:type="spellStart"/>
      <w:r>
        <w:rPr>
          <w:rFonts w:ascii="Arial" w:hAnsi="Arial"/>
        </w:rPr>
        <w:t>helloWorld</w:t>
      </w:r>
      <w:proofErr w:type="spellEnd"/>
      <w:r>
        <w:rPr>
          <w:rFonts w:ascii="Arial" w:hAnsi="Arial"/>
        </w:rPr>
        <w:t xml:space="preserve">”. The parent opens the FIFO pipe. The child write to the pipe and the parent reads from it. </w:t>
      </w:r>
    </w:p>
    <w:p w14:paraId="40C2E3C2" w14:textId="596DFCA4" w:rsidR="00B10E8E" w:rsidRDefault="00B10E8E" w:rsidP="00DA3955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4781686B" wp14:editId="047D63E5">
            <wp:extent cx="5935345" cy="1710055"/>
            <wp:effectExtent l="0" t="0" r="8255" b="0"/>
            <wp:docPr id="3" name="Picture 3" descr="Macintosh HD:Users:ecobos:Desktop:Screen Shot 2014-11-18 at 11.25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cobos:Desktop:Screen Shot 2014-11-18 at 11.25.1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F8C4" w14:textId="77777777" w:rsidR="00637267" w:rsidRDefault="00637267" w:rsidP="00DA3955">
      <w:pPr>
        <w:rPr>
          <w:rFonts w:ascii="Arial" w:hAnsi="Arial"/>
        </w:rPr>
      </w:pPr>
    </w:p>
    <w:p w14:paraId="664A4128" w14:textId="77777777" w:rsidR="00637267" w:rsidRDefault="00637267" w:rsidP="00DA3955">
      <w:pPr>
        <w:rPr>
          <w:rFonts w:ascii="Arial" w:hAnsi="Arial"/>
        </w:rPr>
      </w:pPr>
    </w:p>
    <w:p w14:paraId="49B28016" w14:textId="4F5A077B" w:rsidR="00637267" w:rsidRPr="00637267" w:rsidRDefault="00637267" w:rsidP="00DA3955">
      <w:pPr>
        <w:rPr>
          <w:rFonts w:ascii="Arial" w:hAnsi="Arial"/>
          <w:b/>
        </w:rPr>
      </w:pPr>
      <w:r w:rsidRPr="00637267">
        <w:rPr>
          <w:rFonts w:ascii="Arial" w:hAnsi="Arial"/>
          <w:b/>
        </w:rPr>
        <w:t xml:space="preserve">In </w:t>
      </w:r>
      <w:r w:rsidRPr="00637267">
        <w:rPr>
          <w:rFonts w:ascii="Arial" w:hAnsi="Arial"/>
          <w:b/>
          <w:i/>
        </w:rPr>
        <w:t>pipe</w:t>
      </w:r>
      <w:r w:rsidRPr="00637267">
        <w:rPr>
          <w:rFonts w:ascii="Arial" w:hAnsi="Arial"/>
          <w:b/>
        </w:rPr>
        <w:t xml:space="preserve">, does the order of </w:t>
      </w:r>
      <w:proofErr w:type="spellStart"/>
      <w:r w:rsidRPr="00637267">
        <w:rPr>
          <w:rFonts w:ascii="Arial" w:hAnsi="Arial"/>
          <w:b/>
        </w:rPr>
        <w:t>f_</w:t>
      </w:r>
      <w:proofErr w:type="gramStart"/>
      <w:r w:rsidRPr="00637267">
        <w:rPr>
          <w:rFonts w:ascii="Arial" w:hAnsi="Arial"/>
          <w:b/>
        </w:rPr>
        <w:t>des</w:t>
      </w:r>
      <w:proofErr w:type="spellEnd"/>
      <w:r w:rsidRPr="00637267">
        <w:rPr>
          <w:rFonts w:ascii="Arial" w:hAnsi="Arial"/>
          <w:b/>
        </w:rPr>
        <w:t>[</w:t>
      </w:r>
      <w:proofErr w:type="gramEnd"/>
      <w:r w:rsidRPr="00637267">
        <w:rPr>
          <w:rFonts w:ascii="Arial" w:hAnsi="Arial"/>
          <w:b/>
        </w:rPr>
        <w:t xml:space="preserve">0] and </w:t>
      </w:r>
      <w:proofErr w:type="spellStart"/>
      <w:r w:rsidRPr="00637267">
        <w:rPr>
          <w:rFonts w:ascii="Arial" w:hAnsi="Arial"/>
          <w:b/>
        </w:rPr>
        <w:t>f_des</w:t>
      </w:r>
      <w:proofErr w:type="spellEnd"/>
      <w:r w:rsidRPr="00637267">
        <w:rPr>
          <w:rFonts w:ascii="Arial" w:hAnsi="Arial"/>
          <w:b/>
        </w:rPr>
        <w:t xml:space="preserve">[1] make any difference? </w:t>
      </w:r>
    </w:p>
    <w:p w14:paraId="0DD24D19" w14:textId="11AC51BF" w:rsidR="00BA79B5" w:rsidRPr="00637267" w:rsidRDefault="00637267" w:rsidP="00DA3955">
      <w:pPr>
        <w:rPr>
          <w:rFonts w:ascii="Arial" w:hAnsi="Arial"/>
        </w:rPr>
      </w:pPr>
      <w:r>
        <w:rPr>
          <w:rFonts w:ascii="Arial" w:hAnsi="Arial"/>
        </w:rPr>
        <w:t xml:space="preserve">The answer is yes and no. It does make a difference when you try to use the file descriptor located at </w:t>
      </w:r>
      <w:proofErr w:type="spellStart"/>
      <w:r>
        <w:rPr>
          <w:rFonts w:ascii="Arial" w:hAnsi="Arial"/>
        </w:rPr>
        <w:t>f_</w:t>
      </w:r>
      <w:proofErr w:type="gramStart"/>
      <w:r>
        <w:rPr>
          <w:rFonts w:ascii="Arial" w:hAnsi="Arial"/>
        </w:rPr>
        <w:t>des</w:t>
      </w:r>
      <w:proofErr w:type="spellEnd"/>
      <w:r>
        <w:rPr>
          <w:rFonts w:ascii="Arial" w:hAnsi="Arial"/>
        </w:rPr>
        <w:t>[</w:t>
      </w:r>
      <w:proofErr w:type="gramEnd"/>
      <w:r>
        <w:rPr>
          <w:rFonts w:ascii="Arial" w:hAnsi="Arial"/>
        </w:rPr>
        <w:t>0] for</w:t>
      </w:r>
      <w:r w:rsidR="00BA79B5">
        <w:rPr>
          <w:rFonts w:ascii="Arial" w:hAnsi="Arial"/>
        </w:rPr>
        <w:t xml:space="preserve"> writing. This is because the file descriptor in the index 0 location is designated for reading only. So if it’s used for writing then the program will throw a “Bad file descriptor” error message. The same applies for </w:t>
      </w:r>
      <w:proofErr w:type="spellStart"/>
      <w:r w:rsidR="00BA79B5">
        <w:rPr>
          <w:rFonts w:ascii="Arial" w:hAnsi="Arial"/>
        </w:rPr>
        <w:t>f_</w:t>
      </w:r>
      <w:proofErr w:type="gramStart"/>
      <w:r w:rsidR="00BA79B5">
        <w:rPr>
          <w:rFonts w:ascii="Arial" w:hAnsi="Arial"/>
        </w:rPr>
        <w:t>des</w:t>
      </w:r>
      <w:proofErr w:type="spellEnd"/>
      <w:r w:rsidR="00BA79B5">
        <w:rPr>
          <w:rFonts w:ascii="Arial" w:hAnsi="Arial"/>
        </w:rPr>
        <w:t>[</w:t>
      </w:r>
      <w:proofErr w:type="gramEnd"/>
      <w:r w:rsidR="00BA79B5">
        <w:rPr>
          <w:rFonts w:ascii="Arial" w:hAnsi="Arial"/>
        </w:rPr>
        <w:t xml:space="preserve">1] when trying to read from that file descriptor, since </w:t>
      </w:r>
      <w:proofErr w:type="spellStart"/>
      <w:r w:rsidR="00BA79B5">
        <w:rPr>
          <w:rFonts w:ascii="Arial" w:hAnsi="Arial"/>
        </w:rPr>
        <w:t>f_des</w:t>
      </w:r>
      <w:proofErr w:type="spellEnd"/>
      <w:r w:rsidR="00BA79B5">
        <w:rPr>
          <w:rFonts w:ascii="Arial" w:hAnsi="Arial"/>
        </w:rPr>
        <w:t xml:space="preserve">[1] is designated for writing only. The only time when the order makes no different is the order or how data is read and written. For example, if a process tries to read from the pipe before a different process writes to it, then the read function blocks and waits for the write operation. So it will never be the case that a read operation read garbage due to a different process not writing yet. </w:t>
      </w:r>
    </w:p>
    <w:sectPr w:rsidR="00BA79B5" w:rsidRPr="00637267" w:rsidSect="00D61D7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C9E"/>
    <w:rsid w:val="00093C9E"/>
    <w:rsid w:val="0019526B"/>
    <w:rsid w:val="00214FAC"/>
    <w:rsid w:val="003D569F"/>
    <w:rsid w:val="00593165"/>
    <w:rsid w:val="005B0431"/>
    <w:rsid w:val="00637267"/>
    <w:rsid w:val="00696FE5"/>
    <w:rsid w:val="008D01DB"/>
    <w:rsid w:val="00B10E8E"/>
    <w:rsid w:val="00BA79B5"/>
    <w:rsid w:val="00D61D77"/>
    <w:rsid w:val="00D74B50"/>
    <w:rsid w:val="00DA1B8C"/>
    <w:rsid w:val="00DA3955"/>
    <w:rsid w:val="00E54C94"/>
    <w:rsid w:val="00E61A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C39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955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E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E8E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955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E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E8E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cobos:Library:Application%20Support:Microsoft:Office:User%20Templates:My%20Templates:Operating%20System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FD3FE1-5E91-DE44-B52C-3EB0E3E08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Operating Systems.dotx</Template>
  <TotalTime>33</TotalTime>
  <Pages>5</Pages>
  <Words>900</Words>
  <Characters>5136</Characters>
  <Application>Microsoft Macintosh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Cobos</dc:creator>
  <cp:keywords/>
  <dc:description/>
  <cp:lastModifiedBy>Edgar Cobos</cp:lastModifiedBy>
  <cp:revision>9</cp:revision>
  <dcterms:created xsi:type="dcterms:W3CDTF">2014-11-18T19:12:00Z</dcterms:created>
  <dcterms:modified xsi:type="dcterms:W3CDTF">2014-11-18T19:54:00Z</dcterms:modified>
</cp:coreProperties>
</file>